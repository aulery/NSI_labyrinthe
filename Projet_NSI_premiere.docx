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0EDEF" w14:textId="77777777" w:rsidR="0035121B" w:rsidRDefault="00F67C1A" w:rsidP="00F77061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A5C7E61" wp14:editId="596920E9">
                <wp:simplePos x="0" y="0"/>
                <wp:positionH relativeFrom="column">
                  <wp:posOffset>-73660</wp:posOffset>
                </wp:positionH>
                <wp:positionV relativeFrom="paragraph">
                  <wp:posOffset>-32385</wp:posOffset>
                </wp:positionV>
                <wp:extent cx="1019175" cy="619125"/>
                <wp:effectExtent l="19050" t="19050" r="47625" b="47625"/>
                <wp:wrapNone/>
                <wp:docPr id="42" name="Auto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619125"/>
                        </a:xfrm>
                        <a:prstGeom prst="diamond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71E91" w14:textId="77777777" w:rsidR="008F06FC" w:rsidRPr="00F77061" w:rsidRDefault="00176B38" w:rsidP="00F7706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Projet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5C7E6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83" o:spid="_x0000_s1026" type="#_x0000_t4" style="position:absolute;margin-left:-5.8pt;margin-top:-2.55pt;width:80.25pt;height:4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" fillcolor="aqua">
                <v:textbox inset=".5mm,.3mm,.5mm,.3mm">
                  <w:txbxContent>
                    <w:p w14:paraId="50771E91" w14:textId="77777777" w:rsidR="008F06FC" w:rsidRPr="00F77061" w:rsidRDefault="00176B38" w:rsidP="00F7706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Projet</w:t>
                      </w:r>
                    </w:p>
                  </w:txbxContent>
                </v:textbox>
              </v:shape>
            </w:pict>
          </mc:Fallback>
        </mc:AlternateContent>
      </w:r>
      <w:r w:rsidR="00B302EC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1206409" wp14:editId="42AA7B7F">
                <wp:simplePos x="0" y="0"/>
                <wp:positionH relativeFrom="column">
                  <wp:posOffset>292100</wp:posOffset>
                </wp:positionH>
                <wp:positionV relativeFrom="paragraph">
                  <wp:posOffset>64135</wp:posOffset>
                </wp:positionV>
                <wp:extent cx="6153150" cy="398145"/>
                <wp:effectExtent l="0" t="0" r="19050" b="20955"/>
                <wp:wrapTopAndBottom/>
                <wp:docPr id="43" name="AutoShap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0" cy="3981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D365F0" w14:textId="77777777" w:rsidR="008F06FC" w:rsidRPr="00F77061" w:rsidRDefault="00176B38" w:rsidP="00F7706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Labyrinthe</w:t>
                            </w:r>
                          </w:p>
                          <w:p w14:paraId="5DFA65B4" w14:textId="77777777" w:rsidR="00C707B1" w:rsidRDefault="00C707B1" w:rsidP="00F770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206409" id="AutoShape 365" o:spid="_x0000_s1027" style="position:absolute;margin-left:23pt;margin-top:5.05pt;width:484.5pt;height:31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" fillcolor="#ddd">
                <v:textbox>
                  <w:txbxContent>
                    <w:p w14:paraId="19D365F0" w14:textId="77777777" w:rsidR="008F06FC" w:rsidRPr="00F77061" w:rsidRDefault="00176B38" w:rsidP="00F7706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Labyrinthe</w:t>
                      </w:r>
                    </w:p>
                    <w:p w14:paraId="5DFA65B4" w14:textId="77777777" w:rsidR="00C707B1" w:rsidRDefault="00C707B1" w:rsidP="00F77061"/>
                  </w:txbxContent>
                </v:textbox>
                <w10:wrap type="topAndBottom"/>
              </v:roundrect>
            </w:pict>
          </mc:Fallback>
        </mc:AlternateContent>
      </w:r>
    </w:p>
    <w:p w14:paraId="399DF4FE" w14:textId="77777777" w:rsidR="00A5391D" w:rsidRDefault="008B5AAD" w:rsidP="00F77061">
      <w:r w:rsidRPr="00DB055D">
        <w:rPr>
          <w:b/>
          <w:bCs/>
        </w:rPr>
        <w:t xml:space="preserve">Par équipe de </w:t>
      </w:r>
      <w:r w:rsidRPr="00DB055D">
        <w:rPr>
          <w:b/>
          <w:bCs/>
          <w:color w:val="FF0000"/>
        </w:rPr>
        <w:t>3</w:t>
      </w:r>
      <w:r>
        <w:t xml:space="preserve">, vous êtes chargé de la réalisation d’un jeu vidéo et de sa promotion au travers d’un site web. </w:t>
      </w:r>
      <w:r w:rsidR="001E27C2">
        <w:t>La structure d</w:t>
      </w:r>
      <w:r w:rsidR="001E27C2">
        <w:t>u</w:t>
      </w:r>
      <w:r w:rsidR="001E27C2">
        <w:t xml:space="preserve"> </w:t>
      </w:r>
      <w:r w:rsidR="001E27C2">
        <w:t>p</w:t>
      </w:r>
      <w:r w:rsidR="001E27C2">
        <w:t>rojet vous est imposée</w:t>
      </w:r>
      <w:r w:rsidR="001E27C2">
        <w:t xml:space="preserve"> : </w:t>
      </w:r>
    </w:p>
    <w:p w14:paraId="6BF11161" w14:textId="6A0F6C15" w:rsidR="001E27C2" w:rsidRDefault="008B5AAD" w:rsidP="00A5391D">
      <w:pPr>
        <w:pStyle w:val="Paragraphedeliste"/>
        <w:numPr>
          <w:ilvl w:val="0"/>
          <w:numId w:val="33"/>
        </w:numPr>
        <w:spacing w:before="0" w:beforeAutospacing="0"/>
      </w:pPr>
      <w:r>
        <w:t>Vo</w:t>
      </w:r>
      <w:r w:rsidR="001E27C2">
        <w:t>us</w:t>
      </w:r>
      <w:r>
        <w:t xml:space="preserve"> utilise</w:t>
      </w:r>
      <w:r w:rsidR="001E27C2">
        <w:t>rez</w:t>
      </w:r>
      <w:r>
        <w:t xml:space="preserve"> un moteur de jeu </w:t>
      </w:r>
      <w:r w:rsidR="00DB055D">
        <w:t>en python</w:t>
      </w:r>
      <w:r w:rsidR="00DB055D">
        <w:t xml:space="preserve"> </w:t>
      </w:r>
      <w:r>
        <w:t>déjà conçu</w:t>
      </w:r>
      <w:r w:rsidR="001E27C2">
        <w:t xml:space="preserve"> basé sur </w:t>
      </w:r>
      <w:proofErr w:type="spellStart"/>
      <w:r w:rsidR="001E27C2" w:rsidRPr="00A5391D">
        <w:rPr>
          <w:b/>
          <w:bCs/>
          <w:color w:val="FF0000"/>
        </w:rPr>
        <w:t>Pygames</w:t>
      </w:r>
      <w:proofErr w:type="spellEnd"/>
      <w:r w:rsidR="00DB055D">
        <w:t>.</w:t>
      </w:r>
    </w:p>
    <w:p w14:paraId="6CB250AC" w14:textId="0200A6E8" w:rsidR="00A5391D" w:rsidRDefault="00A5391D" w:rsidP="00A5391D">
      <w:pPr>
        <w:pStyle w:val="Paragraphedeliste"/>
        <w:numPr>
          <w:ilvl w:val="0"/>
          <w:numId w:val="33"/>
        </w:numPr>
        <w:spacing w:before="0" w:beforeAutospacing="0"/>
      </w:pPr>
      <w:r>
        <w:t>Votre site web sera basé sur Flask.</w:t>
      </w:r>
    </w:p>
    <w:p w14:paraId="6E0FD125" w14:textId="777ACD4E" w:rsidR="00A5391D" w:rsidRDefault="00A5391D" w:rsidP="00A5391D">
      <w:pPr>
        <w:pStyle w:val="Paragraphedeliste"/>
        <w:numPr>
          <w:ilvl w:val="0"/>
          <w:numId w:val="33"/>
        </w:numPr>
        <w:spacing w:before="0" w:beforeAutospacing="0"/>
      </w:pPr>
      <w:r>
        <w:t xml:space="preserve">Vous documenterez votre code avec </w:t>
      </w:r>
      <w:proofErr w:type="spellStart"/>
      <w:r>
        <w:t>pydoc</w:t>
      </w:r>
      <w:proofErr w:type="spellEnd"/>
      <w:r>
        <w:t>.</w:t>
      </w:r>
    </w:p>
    <w:p w14:paraId="08D0FB52" w14:textId="77F33718" w:rsidR="00A5391D" w:rsidRDefault="00A5391D" w:rsidP="00A5391D">
      <w:pPr>
        <w:pStyle w:val="Paragraphedeliste"/>
        <w:numPr>
          <w:ilvl w:val="0"/>
          <w:numId w:val="33"/>
        </w:numPr>
        <w:spacing w:before="0" w:beforeAutospacing="0"/>
      </w:pPr>
      <w:r>
        <w:t xml:space="preserve">Vous réaliserez des tests unitaires avec </w:t>
      </w:r>
      <w:proofErr w:type="spellStart"/>
      <w:r>
        <w:t>pytest</w:t>
      </w:r>
      <w:proofErr w:type="spellEnd"/>
      <w:r>
        <w:t>.</w:t>
      </w:r>
    </w:p>
    <w:p w14:paraId="48958A54" w14:textId="4609EEF6" w:rsidR="00823797" w:rsidRDefault="00823797" w:rsidP="00A5391D">
      <w:pPr>
        <w:pStyle w:val="Paragraphedeliste"/>
        <w:numPr>
          <w:ilvl w:val="0"/>
          <w:numId w:val="33"/>
        </w:numPr>
        <w:spacing w:before="0" w:beforeAutospacing="0"/>
      </w:pPr>
      <w:r>
        <w:t>Vous utiliserez une méthodologie TDD</w:t>
      </w:r>
    </w:p>
    <w:p w14:paraId="4B5FAAA7" w14:textId="78667664" w:rsidR="008B5AAD" w:rsidRDefault="008B5AAD" w:rsidP="00F77061">
      <w:r>
        <w:t xml:space="preserve">Le dossier complet est accessible à l’adresse </w:t>
      </w:r>
      <w:hyperlink r:id="rId7" w:history="1">
        <w:r w:rsidRPr="008B5AAD">
          <w:rPr>
            <w:color w:val="0000FF"/>
            <w:u w:val="single"/>
          </w:rPr>
          <w:t>https://github.com/aulery/NSI_labyrinthe</w:t>
        </w:r>
      </w:hyperlink>
    </w:p>
    <w:p w14:paraId="7E18A94A" w14:textId="13237B1D" w:rsidR="001E27C2" w:rsidRDefault="00881BB2" w:rsidP="00881BB2">
      <w:r>
        <w:t>L’arborescence du dossier</w:t>
      </w:r>
      <w:r w:rsidR="00176B38">
        <w:t> </w:t>
      </w:r>
      <w:r>
        <w:t xml:space="preserve">est la suivante </w:t>
      </w:r>
      <w:r w:rsidR="00176B38">
        <w:t>:</w:t>
      </w:r>
      <w:r w:rsidRPr="00881BB2">
        <w:t xml:space="preserve"> </w:t>
      </w:r>
    </w:p>
    <w:p w14:paraId="7829974F" w14:textId="766F33CA" w:rsidR="001E27C2" w:rsidRDefault="001E27C2" w:rsidP="001E27C2">
      <w:pPr>
        <w:pStyle w:val="Paragraphedeliste"/>
        <w:numPr>
          <w:ilvl w:val="0"/>
          <w:numId w:val="31"/>
        </w:numPr>
        <w:pBdr>
          <w:right w:val="single" w:sz="4" w:space="4" w:color="auto"/>
        </w:pBdr>
        <w:spacing w:before="0" w:beforeAutospacing="0"/>
        <w:rPr>
          <w:rFonts w:ascii="Consolas" w:hAnsi="Consolas"/>
        </w:rPr>
      </w:pPr>
      <w:proofErr w:type="spellStart"/>
      <w:r>
        <w:rPr>
          <w:rFonts w:ascii="Consolas" w:hAnsi="Consolas"/>
        </w:rPr>
        <w:t>NSI_Labyrinthe</w:t>
      </w:r>
      <w:proofErr w:type="spellEnd"/>
      <w:r>
        <w:rPr>
          <w:rFonts w:ascii="Consolas" w:hAnsi="Consolas"/>
        </w:rPr>
        <w:t> : Contient les documents globaux du projet.</w:t>
      </w:r>
    </w:p>
    <w:p w14:paraId="64775988" w14:textId="04BD2A98" w:rsidR="001E27C2" w:rsidRPr="001E27C2" w:rsidRDefault="001E27C2" w:rsidP="001E27C2">
      <w:pPr>
        <w:pStyle w:val="Paragraphedeliste"/>
        <w:numPr>
          <w:ilvl w:val="1"/>
          <w:numId w:val="31"/>
        </w:numPr>
        <w:pBdr>
          <w:right w:val="single" w:sz="4" w:space="4" w:color="auto"/>
        </w:pBdr>
        <w:spacing w:before="0" w:beforeAutospacing="0"/>
        <w:rPr>
          <w:rFonts w:ascii="Consolas" w:hAnsi="Consolas"/>
        </w:rPr>
      </w:pPr>
      <w:proofErr w:type="spellStart"/>
      <w:r w:rsidRPr="001E27C2">
        <w:rPr>
          <w:rFonts w:ascii="Consolas" w:hAnsi="Consolas"/>
        </w:rPr>
        <w:t>Code_jeu</w:t>
      </w:r>
      <w:proofErr w:type="spellEnd"/>
      <w:r w:rsidRPr="001E27C2">
        <w:rPr>
          <w:rFonts w:ascii="Consolas" w:hAnsi="Consolas"/>
        </w:rPr>
        <w:t xml:space="preserve"> : </w:t>
      </w:r>
      <w:r>
        <w:rPr>
          <w:rFonts w:ascii="Consolas" w:hAnsi="Consolas"/>
        </w:rPr>
        <w:t>C</w:t>
      </w:r>
      <w:r w:rsidRPr="001E27C2">
        <w:rPr>
          <w:rFonts w:ascii="Consolas" w:hAnsi="Consolas"/>
        </w:rPr>
        <w:t>ontient le code python du jeu</w:t>
      </w:r>
    </w:p>
    <w:p w14:paraId="51B2A23A" w14:textId="718F2BC1" w:rsidR="001E27C2" w:rsidRPr="001E27C2" w:rsidRDefault="001E27C2" w:rsidP="001E27C2">
      <w:pPr>
        <w:pStyle w:val="Paragraphedeliste"/>
        <w:numPr>
          <w:ilvl w:val="2"/>
          <w:numId w:val="31"/>
        </w:numPr>
        <w:pBdr>
          <w:right w:val="single" w:sz="4" w:space="4" w:color="auto"/>
        </w:pBdr>
        <w:spacing w:before="0" w:beforeAutospacing="0"/>
        <w:rPr>
          <w:rFonts w:ascii="Consolas" w:hAnsi="Consolas"/>
        </w:rPr>
      </w:pPr>
      <w:proofErr w:type="gramStart"/>
      <w:r w:rsidRPr="001E27C2">
        <w:rPr>
          <w:rFonts w:ascii="Consolas" w:hAnsi="Consolas"/>
        </w:rPr>
        <w:t>images</w:t>
      </w:r>
      <w:proofErr w:type="gramEnd"/>
      <w:r w:rsidRPr="001E27C2">
        <w:rPr>
          <w:rFonts w:ascii="Consolas" w:hAnsi="Consolas"/>
        </w:rPr>
        <w:t xml:space="preserve"> : </w:t>
      </w:r>
      <w:r>
        <w:rPr>
          <w:rFonts w:ascii="Consolas" w:hAnsi="Consolas"/>
        </w:rPr>
        <w:t>C</w:t>
      </w:r>
      <w:r w:rsidRPr="001E27C2">
        <w:rPr>
          <w:rFonts w:ascii="Consolas" w:hAnsi="Consolas"/>
        </w:rPr>
        <w:t>ontient les images qui seront utilisée pour le jeu.</w:t>
      </w:r>
    </w:p>
    <w:p w14:paraId="4D067385" w14:textId="5C15954D" w:rsidR="001E27C2" w:rsidRPr="001E27C2" w:rsidRDefault="001E27C2" w:rsidP="001E27C2">
      <w:pPr>
        <w:pStyle w:val="Paragraphedeliste"/>
        <w:numPr>
          <w:ilvl w:val="2"/>
          <w:numId w:val="31"/>
        </w:numPr>
        <w:pBdr>
          <w:right w:val="single" w:sz="4" w:space="4" w:color="auto"/>
        </w:pBdr>
        <w:spacing w:before="0" w:beforeAutospacing="0"/>
        <w:rPr>
          <w:rFonts w:ascii="Consolas" w:hAnsi="Consolas"/>
        </w:rPr>
      </w:pPr>
      <w:proofErr w:type="spellStart"/>
      <w:proofErr w:type="gramStart"/>
      <w:r w:rsidRPr="001E27C2">
        <w:rPr>
          <w:rFonts w:ascii="Consolas" w:hAnsi="Consolas"/>
        </w:rPr>
        <w:t>jeu</w:t>
      </w:r>
      <w:proofErr w:type="gramEnd"/>
      <w:r w:rsidRPr="001E27C2">
        <w:rPr>
          <w:rFonts w:ascii="Consolas" w:hAnsi="Consolas"/>
        </w:rPr>
        <w:t>_de_test</w:t>
      </w:r>
      <w:proofErr w:type="spellEnd"/>
      <w:r w:rsidRPr="001E27C2">
        <w:rPr>
          <w:rFonts w:ascii="Consolas" w:hAnsi="Consolas"/>
        </w:rPr>
        <w:t xml:space="preserve"> : </w:t>
      </w:r>
      <w:r>
        <w:rPr>
          <w:rFonts w:ascii="Consolas" w:hAnsi="Consolas"/>
        </w:rPr>
        <w:t>C</w:t>
      </w:r>
      <w:r w:rsidRPr="001E27C2">
        <w:rPr>
          <w:rFonts w:ascii="Consolas" w:hAnsi="Consolas"/>
        </w:rPr>
        <w:t xml:space="preserve">ontient les codes python des test unitaires fait avec </w:t>
      </w:r>
      <w:proofErr w:type="spellStart"/>
      <w:r>
        <w:rPr>
          <w:rFonts w:ascii="Consolas" w:hAnsi="Consolas"/>
        </w:rPr>
        <w:t>P</w:t>
      </w:r>
      <w:r w:rsidRPr="001E27C2">
        <w:rPr>
          <w:rFonts w:ascii="Consolas" w:hAnsi="Consolas"/>
        </w:rPr>
        <w:t>ytest</w:t>
      </w:r>
      <w:proofErr w:type="spellEnd"/>
    </w:p>
    <w:p w14:paraId="0B8A971A" w14:textId="18CBAAAC" w:rsidR="001E27C2" w:rsidRPr="001E27C2" w:rsidRDefault="001E27C2" w:rsidP="001E27C2">
      <w:pPr>
        <w:pStyle w:val="Paragraphedeliste"/>
        <w:numPr>
          <w:ilvl w:val="1"/>
          <w:numId w:val="31"/>
        </w:numPr>
        <w:pBdr>
          <w:right w:val="single" w:sz="4" w:space="4" w:color="auto"/>
        </w:pBdr>
        <w:spacing w:before="0" w:beforeAutospacing="0"/>
        <w:rPr>
          <w:rFonts w:ascii="Consolas" w:hAnsi="Consolas"/>
        </w:rPr>
      </w:pPr>
      <w:proofErr w:type="spellStart"/>
      <w:r w:rsidRPr="001E27C2">
        <w:rPr>
          <w:rFonts w:ascii="Consolas" w:hAnsi="Consolas"/>
        </w:rPr>
        <w:t>Site_Web</w:t>
      </w:r>
      <w:proofErr w:type="spellEnd"/>
      <w:r w:rsidRPr="001E27C2">
        <w:rPr>
          <w:rFonts w:ascii="Consolas" w:hAnsi="Consolas"/>
        </w:rPr>
        <w:t xml:space="preserve"> : </w:t>
      </w:r>
      <w:r>
        <w:rPr>
          <w:rFonts w:ascii="Consolas" w:hAnsi="Consolas"/>
        </w:rPr>
        <w:t>C</w:t>
      </w:r>
      <w:r w:rsidRPr="001E27C2">
        <w:rPr>
          <w:rFonts w:ascii="Consolas" w:hAnsi="Consolas"/>
        </w:rPr>
        <w:t xml:space="preserve">ontient un exemple minimal d'un site web gérer avec </w:t>
      </w:r>
      <w:r>
        <w:rPr>
          <w:rFonts w:ascii="Consolas" w:hAnsi="Consolas"/>
        </w:rPr>
        <w:t>F</w:t>
      </w:r>
      <w:r w:rsidRPr="001E27C2">
        <w:rPr>
          <w:rFonts w:ascii="Consolas" w:hAnsi="Consolas"/>
        </w:rPr>
        <w:t>lask</w:t>
      </w:r>
    </w:p>
    <w:p w14:paraId="5ED3757E" w14:textId="5D0C519A" w:rsidR="001E27C2" w:rsidRPr="001E27C2" w:rsidRDefault="001E27C2" w:rsidP="001E27C2">
      <w:pPr>
        <w:pStyle w:val="Paragraphedeliste"/>
        <w:numPr>
          <w:ilvl w:val="2"/>
          <w:numId w:val="31"/>
        </w:numPr>
        <w:pBdr>
          <w:right w:val="single" w:sz="4" w:space="4" w:color="auto"/>
        </w:pBdr>
        <w:spacing w:before="0" w:beforeAutospacing="0"/>
        <w:rPr>
          <w:rFonts w:ascii="Consolas" w:hAnsi="Consolas"/>
        </w:rPr>
      </w:pPr>
      <w:proofErr w:type="spellStart"/>
      <w:proofErr w:type="gramStart"/>
      <w:r w:rsidRPr="001E27C2">
        <w:rPr>
          <w:rFonts w:ascii="Consolas" w:hAnsi="Consolas"/>
        </w:rPr>
        <w:t>static</w:t>
      </w:r>
      <w:proofErr w:type="spellEnd"/>
      <w:proofErr w:type="gramEnd"/>
      <w:r w:rsidRPr="001E27C2">
        <w:rPr>
          <w:rFonts w:ascii="Consolas" w:hAnsi="Consolas"/>
        </w:rPr>
        <w:t xml:space="preserve"> : </w:t>
      </w:r>
      <w:r>
        <w:rPr>
          <w:rFonts w:ascii="Consolas" w:hAnsi="Consolas"/>
        </w:rPr>
        <w:t>C</w:t>
      </w:r>
      <w:r w:rsidRPr="001E27C2">
        <w:rPr>
          <w:rFonts w:ascii="Consolas" w:hAnsi="Consolas"/>
        </w:rPr>
        <w:t>ontient les images du site web</w:t>
      </w:r>
    </w:p>
    <w:p w14:paraId="714F53B0" w14:textId="524F72D1" w:rsidR="001E27C2" w:rsidRPr="001E27C2" w:rsidRDefault="001E27C2" w:rsidP="001E27C2">
      <w:pPr>
        <w:pStyle w:val="Paragraphedeliste"/>
        <w:numPr>
          <w:ilvl w:val="5"/>
          <w:numId w:val="31"/>
        </w:numPr>
        <w:pBdr>
          <w:right w:val="single" w:sz="4" w:space="4" w:color="auto"/>
        </w:pBdr>
        <w:spacing w:before="0" w:beforeAutospacing="0"/>
        <w:rPr>
          <w:rFonts w:ascii="Consolas" w:hAnsi="Consolas"/>
        </w:rPr>
      </w:pPr>
      <w:r w:rsidRPr="001E27C2">
        <w:rPr>
          <w:rFonts w:ascii="Consolas" w:hAnsi="Consolas"/>
        </w:rPr>
        <w:t>Documentation : contient la documentation autogénéré</w:t>
      </w:r>
      <w:r>
        <w:rPr>
          <w:rFonts w:ascii="Consolas" w:hAnsi="Consolas"/>
        </w:rPr>
        <w:t>e</w:t>
      </w:r>
      <w:r w:rsidRPr="001E27C2">
        <w:rPr>
          <w:rFonts w:ascii="Consolas" w:hAnsi="Consolas"/>
        </w:rPr>
        <w:t xml:space="preserve"> par python</w:t>
      </w:r>
    </w:p>
    <w:p w14:paraId="34278043" w14:textId="3EDE4A1F" w:rsidR="00881BB2" w:rsidRPr="00A5391D" w:rsidRDefault="001E27C2" w:rsidP="001E27C2">
      <w:pPr>
        <w:pStyle w:val="Paragraphedeliste"/>
        <w:numPr>
          <w:ilvl w:val="4"/>
          <w:numId w:val="31"/>
        </w:numPr>
        <w:pBdr>
          <w:right w:val="single" w:sz="4" w:space="4" w:color="auto"/>
        </w:pBdr>
        <w:spacing w:before="0" w:beforeAutospacing="0"/>
        <w:rPr>
          <w:rFonts w:ascii="Consolas" w:hAnsi="Consolas"/>
        </w:rPr>
      </w:pPr>
      <w:proofErr w:type="spellStart"/>
      <w:proofErr w:type="gramStart"/>
      <w:r w:rsidRPr="001E27C2">
        <w:rPr>
          <w:rFonts w:ascii="Consolas" w:hAnsi="Consolas"/>
        </w:rPr>
        <w:t>templates</w:t>
      </w:r>
      <w:proofErr w:type="spellEnd"/>
      <w:proofErr w:type="gramEnd"/>
      <w:r w:rsidRPr="001E27C2">
        <w:rPr>
          <w:rFonts w:ascii="Consolas" w:hAnsi="Consolas"/>
        </w:rPr>
        <w:t xml:space="preserve"> : </w:t>
      </w:r>
      <w:r>
        <w:rPr>
          <w:rFonts w:ascii="Consolas" w:hAnsi="Consolas"/>
        </w:rPr>
        <w:t>C</w:t>
      </w:r>
      <w:r w:rsidRPr="001E27C2">
        <w:rPr>
          <w:rFonts w:ascii="Consolas" w:hAnsi="Consolas"/>
        </w:rPr>
        <w:t>ontient</w:t>
      </w:r>
      <w:r w:rsidRPr="001E27C2">
        <w:rPr>
          <w:rFonts w:ascii="Consolas" w:hAnsi="Consolas"/>
        </w:rPr>
        <w:t xml:space="preserve"> les </w:t>
      </w:r>
      <w:r>
        <w:rPr>
          <w:rFonts w:ascii="Consolas" w:hAnsi="Consolas"/>
        </w:rPr>
        <w:t>modèles</w:t>
      </w:r>
      <w:r w:rsidRPr="001E27C2">
        <w:rPr>
          <w:rFonts w:ascii="Consolas" w:hAnsi="Consolas"/>
        </w:rPr>
        <w:t xml:space="preserve"> utilisé</w:t>
      </w:r>
      <w:r>
        <w:rPr>
          <w:rFonts w:ascii="Consolas" w:hAnsi="Consolas"/>
        </w:rPr>
        <w:t>s</w:t>
      </w:r>
      <w:r w:rsidRPr="001E27C2">
        <w:rPr>
          <w:rFonts w:ascii="Consolas" w:hAnsi="Consolas"/>
        </w:rPr>
        <w:t xml:space="preserve"> par </w:t>
      </w:r>
      <w:r>
        <w:rPr>
          <w:rFonts w:ascii="Consolas" w:hAnsi="Consolas"/>
        </w:rPr>
        <w:t>F</w:t>
      </w:r>
      <w:r w:rsidRPr="001E27C2">
        <w:rPr>
          <w:rFonts w:ascii="Consolas" w:hAnsi="Consolas"/>
        </w:rPr>
        <w:t>lask</w:t>
      </w:r>
    </w:p>
    <w:p w14:paraId="57B970FB" w14:textId="1AD94890" w:rsidR="00881BB2" w:rsidRPr="00F67C1A" w:rsidRDefault="00A5391D" w:rsidP="00881BB2">
      <w:pPr>
        <w:pStyle w:val="Titre1"/>
      </w:pPr>
      <w:r>
        <w:t>Déroulement du projet</w:t>
      </w:r>
      <w:r w:rsidRPr="00F67C1A">
        <w:t xml:space="preserve"> :</w:t>
      </w:r>
    </w:p>
    <w:p w14:paraId="48E80ECF" w14:textId="7E905597" w:rsidR="00A5391D" w:rsidRDefault="00A5391D" w:rsidP="00881BB2">
      <w:r>
        <w:rPr>
          <w:noProof/>
        </w:rPr>
        <w:drawing>
          <wp:inline distT="0" distB="0" distL="0" distR="0" wp14:anchorId="0230806A" wp14:editId="4BAE0DFA">
            <wp:extent cx="6848475" cy="4067175"/>
            <wp:effectExtent l="57150" t="38100" r="9525" b="8572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tbl>
      <w:tblPr>
        <w:tblStyle w:val="TableauListe4-Accentuation1"/>
        <w:tblpPr w:leftFromText="142" w:rightFromText="142" w:vertAnchor="text" w:horzAnchor="margin" w:tblpXSpec="center" w:tblpY="1098"/>
        <w:tblOverlap w:val="never"/>
        <w:tblW w:w="11062" w:type="dxa"/>
        <w:tblLayout w:type="fixed"/>
        <w:tblLook w:val="04A0" w:firstRow="1" w:lastRow="0" w:firstColumn="1" w:lastColumn="0" w:noHBand="0" w:noVBand="1"/>
      </w:tblPr>
      <w:tblGrid>
        <w:gridCol w:w="577"/>
        <w:gridCol w:w="4248"/>
        <w:gridCol w:w="2693"/>
        <w:gridCol w:w="1701"/>
        <w:gridCol w:w="1843"/>
      </w:tblGrid>
      <w:tr w:rsidR="0053006B" w14:paraId="3BA897C4" w14:textId="77777777" w:rsidTr="00530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right w:val="single" w:sz="4" w:space="0" w:color="auto"/>
            </w:tcBorders>
          </w:tcPr>
          <w:p w14:paraId="4202B8D5" w14:textId="77777777" w:rsidR="0053006B" w:rsidRDefault="0053006B" w:rsidP="0053006B"/>
        </w:tc>
        <w:tc>
          <w:tcPr>
            <w:tcW w:w="4248" w:type="dxa"/>
            <w:tcBorders>
              <w:right w:val="single" w:sz="4" w:space="0" w:color="auto"/>
            </w:tcBorders>
          </w:tcPr>
          <w:p w14:paraId="7D79A29C" w14:textId="77777777" w:rsidR="0053006B" w:rsidRDefault="0053006B" w:rsidP="00530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Fonctionnalité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3E6035B4" w14:textId="77777777" w:rsidR="0053006B" w:rsidRDefault="0053006B" w:rsidP="00530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Critère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BF91E20" w14:textId="77777777" w:rsidR="0053006B" w:rsidRDefault="0053006B" w:rsidP="00530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Niveau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6F055C08" w14:textId="77777777" w:rsidR="0053006B" w:rsidRDefault="0053006B" w:rsidP="00530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Flexibilité</w:t>
            </w:r>
          </w:p>
        </w:tc>
      </w:tr>
      <w:tr w:rsidR="0053006B" w14:paraId="3359448E" w14:textId="77777777" w:rsidTr="0053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right w:val="single" w:sz="4" w:space="0" w:color="auto"/>
            </w:tcBorders>
          </w:tcPr>
          <w:p w14:paraId="4DD31398" w14:textId="77777777" w:rsidR="0053006B" w:rsidRDefault="0053006B" w:rsidP="0053006B">
            <w:pPr>
              <w:spacing w:before="0" w:beforeAutospacing="0"/>
            </w:pPr>
            <w:r>
              <w:t>1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35A37C72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Sauvegarder un niveau dans un fichier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5BE9ED2A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de fichier</w:t>
            </w:r>
          </w:p>
          <w:p w14:paraId="383C5699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Contenu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DD30C76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Csv</w:t>
            </w:r>
          </w:p>
          <w:p w14:paraId="249205C0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10F36C65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 XML/JSON</w:t>
            </w:r>
          </w:p>
          <w:p w14:paraId="659229C5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Statistiques additionnelles</w:t>
            </w:r>
          </w:p>
        </w:tc>
      </w:tr>
      <w:tr w:rsidR="0053006B" w14:paraId="78D0FD7B" w14:textId="77777777" w:rsidTr="0053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right w:val="single" w:sz="4" w:space="0" w:color="auto"/>
            </w:tcBorders>
          </w:tcPr>
          <w:p w14:paraId="02A7DB33" w14:textId="77777777" w:rsidR="0053006B" w:rsidRDefault="0053006B" w:rsidP="0053006B">
            <w:pPr>
              <w:spacing w:before="0" w:beforeAutospacing="0"/>
            </w:pPr>
            <w:r>
              <w:t>2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7C90DE4F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Charger un niveau depuis un fichier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5CAD720A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de fichier</w:t>
            </w:r>
          </w:p>
          <w:p w14:paraId="04FCC56D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Contenu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02E8744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Csv</w:t>
            </w:r>
          </w:p>
          <w:p w14:paraId="44081D09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064EBA50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 XML/JSON</w:t>
            </w:r>
          </w:p>
          <w:p w14:paraId="154E52F3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Statistiques additionnelles</w:t>
            </w:r>
          </w:p>
        </w:tc>
      </w:tr>
      <w:tr w:rsidR="0053006B" w14:paraId="554D26E3" w14:textId="77777777" w:rsidTr="0053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right w:val="single" w:sz="4" w:space="0" w:color="auto"/>
            </w:tcBorders>
          </w:tcPr>
          <w:p w14:paraId="04994349" w14:textId="77777777" w:rsidR="0053006B" w:rsidRDefault="0053006B" w:rsidP="0053006B">
            <w:pPr>
              <w:spacing w:before="0" w:beforeAutospacing="0"/>
            </w:pPr>
            <w:r>
              <w:t>3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06B6F4B5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Déplacer le personnage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33D6652C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Déplacement sur l’appui des flèches directionnelles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42F42346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touche à la fois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2AFA098D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Aucune</w:t>
            </w:r>
          </w:p>
        </w:tc>
      </w:tr>
      <w:tr w:rsidR="0053006B" w14:paraId="417F15E9" w14:textId="77777777" w:rsidTr="0053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right w:val="single" w:sz="4" w:space="0" w:color="auto"/>
            </w:tcBorders>
          </w:tcPr>
          <w:p w14:paraId="0BD9A2F1" w14:textId="77777777" w:rsidR="0053006B" w:rsidRDefault="0053006B" w:rsidP="0053006B">
            <w:pPr>
              <w:spacing w:before="0" w:beforeAutospacing="0"/>
            </w:pPr>
            <w:r>
              <w:t>4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374CAE2D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Permettre une action spéciale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13C2B7C9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Déclenchée à l’appui de la touche espace.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0115FC7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action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25943341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Conditionnelle ou non.</w:t>
            </w:r>
          </w:p>
        </w:tc>
      </w:tr>
      <w:tr w:rsidR="0053006B" w14:paraId="3CCD624D" w14:textId="77777777" w:rsidTr="0053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right w:val="single" w:sz="4" w:space="0" w:color="auto"/>
            </w:tcBorders>
          </w:tcPr>
          <w:p w14:paraId="4378688E" w14:textId="77777777" w:rsidR="0053006B" w:rsidRDefault="0053006B" w:rsidP="0053006B">
            <w:pPr>
              <w:spacing w:before="0" w:beforeAutospacing="0"/>
            </w:pPr>
            <w:r>
              <w:t>5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7D4FF26A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Permettre au joueur de choisir son nom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7F13BCBF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Longueur </w:t>
            </w:r>
          </w:p>
          <w:p w14:paraId="333CEF7D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Encodage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43BC4AE1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16 Caractères </w:t>
            </w:r>
          </w:p>
          <w:p w14:paraId="2991639F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UTF8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49A781FC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minimum</w:t>
            </w:r>
          </w:p>
          <w:p w14:paraId="3A32755E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aucun</w:t>
            </w:r>
            <w:proofErr w:type="gramEnd"/>
          </w:p>
        </w:tc>
      </w:tr>
      <w:tr w:rsidR="0053006B" w14:paraId="1B41628D" w14:textId="77777777" w:rsidTr="0053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right w:val="single" w:sz="4" w:space="0" w:color="auto"/>
            </w:tcBorders>
          </w:tcPr>
          <w:p w14:paraId="2E4104EE" w14:textId="77777777" w:rsidR="0053006B" w:rsidRDefault="0053006B" w:rsidP="0053006B">
            <w:pPr>
              <w:spacing w:before="0" w:beforeAutospacing="0"/>
            </w:pPr>
            <w:r>
              <w:t>6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0F66F9F4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Permettre une interaction avec un objet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7C8FB0CC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au passage du personnage</w:t>
            </w:r>
            <w:r>
              <w:tab/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F7E73ED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 moins une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213221A4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Immédiate ou permanente </w:t>
            </w:r>
          </w:p>
        </w:tc>
      </w:tr>
      <w:tr w:rsidR="0053006B" w14:paraId="54F0F501" w14:textId="77777777" w:rsidTr="0053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right w:val="single" w:sz="4" w:space="0" w:color="auto"/>
            </w:tcBorders>
          </w:tcPr>
          <w:p w14:paraId="366E8A20" w14:textId="77777777" w:rsidR="0053006B" w:rsidRDefault="0053006B" w:rsidP="0053006B">
            <w:pPr>
              <w:spacing w:before="0" w:beforeAutospacing="0"/>
            </w:pPr>
            <w:r>
              <w:t>7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49B5AB5E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Exporter les données joueurs dans un fichier.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597C0266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de fichier</w:t>
            </w:r>
          </w:p>
          <w:p w14:paraId="0574E750" w14:textId="77777777" w:rsidR="0053006B" w:rsidRDefault="0053006B" w:rsidP="0053006B">
            <w:pPr>
              <w:tabs>
                <w:tab w:val="left" w:pos="1305"/>
              </w:tabs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Contenu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0DA9CE2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Csv</w:t>
            </w:r>
          </w:p>
          <w:p w14:paraId="0DC18C7B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score date statistiques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55370042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 XML/JSON</w:t>
            </w:r>
          </w:p>
          <w:p w14:paraId="3A11B8F2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Avec ou Sans statistiques</w:t>
            </w:r>
          </w:p>
        </w:tc>
      </w:tr>
      <w:tr w:rsidR="0053006B" w14:paraId="697D568C" w14:textId="77777777" w:rsidTr="0053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right w:val="single" w:sz="4" w:space="0" w:color="auto"/>
            </w:tcBorders>
          </w:tcPr>
          <w:p w14:paraId="3AF40014" w14:textId="77777777" w:rsidR="0053006B" w:rsidRDefault="0053006B" w:rsidP="0053006B">
            <w:pPr>
              <w:spacing w:before="0" w:beforeAutospacing="0"/>
            </w:pPr>
            <w:r>
              <w:t>8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3DB3DB81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Calculer un score du joueur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37F8AE58" w14:textId="77777777" w:rsidR="0053006B" w:rsidRDefault="0053006B" w:rsidP="0053006B">
            <w:pPr>
              <w:tabs>
                <w:tab w:val="left" w:pos="1305"/>
              </w:tabs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 disponible en fin de partie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A452E93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Chiffre ou lettre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2B18979E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Aucune</w:t>
            </w:r>
          </w:p>
        </w:tc>
      </w:tr>
      <w:tr w:rsidR="0053006B" w14:paraId="7DEF181B" w14:textId="77777777" w:rsidTr="0053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right w:val="single" w:sz="4" w:space="0" w:color="auto"/>
            </w:tcBorders>
          </w:tcPr>
          <w:p w14:paraId="086E2403" w14:textId="77777777" w:rsidR="0053006B" w:rsidRDefault="0053006B" w:rsidP="0053006B">
            <w:pPr>
              <w:spacing w:before="0" w:beforeAutospacing="0"/>
            </w:pPr>
            <w:r>
              <w:t>9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046830D4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Prendre en compte les murs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2C25EF29" w14:textId="77777777" w:rsidR="0053006B" w:rsidRDefault="0053006B" w:rsidP="0053006B">
            <w:pPr>
              <w:tabs>
                <w:tab w:val="left" w:pos="1305"/>
              </w:tabs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Possibilité de déplacement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4654CFEF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Impossible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3EB9EE13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 action spéciale</w:t>
            </w:r>
          </w:p>
        </w:tc>
      </w:tr>
      <w:tr w:rsidR="0053006B" w14:paraId="1FFFC083" w14:textId="77777777" w:rsidTr="0053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right w:val="single" w:sz="4" w:space="0" w:color="auto"/>
            </w:tcBorders>
          </w:tcPr>
          <w:p w14:paraId="587CAF68" w14:textId="77777777" w:rsidR="0053006B" w:rsidRDefault="0053006B" w:rsidP="0053006B">
            <w:pPr>
              <w:spacing w:before="0" w:beforeAutospacing="0"/>
            </w:pPr>
            <w:r>
              <w:t>10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4261FC54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Offrir le Choix de charger/sauvegarder un niveau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4419EA4C" w14:textId="77777777" w:rsidR="0053006B" w:rsidRDefault="0053006B" w:rsidP="0053006B">
            <w:pPr>
              <w:tabs>
                <w:tab w:val="left" w:pos="1305"/>
              </w:tabs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Possibilité offertes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13E3FE6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Consoles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3C262FAC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sauvegarde peut être à part.</w:t>
            </w:r>
          </w:p>
        </w:tc>
      </w:tr>
    </w:tbl>
    <w:p w14:paraId="4506AE92" w14:textId="3A85BDDD" w:rsidR="00176B38" w:rsidRDefault="00803185" w:rsidP="00176B38">
      <w:pPr>
        <w:pStyle w:val="Titre1"/>
      </w:pPr>
      <w:r>
        <w:t>Cahier des charges</w:t>
      </w:r>
      <w:r>
        <w:t> :</w:t>
      </w:r>
    </w:p>
    <w:tbl>
      <w:tblPr>
        <w:tblStyle w:val="TableauListe4-Accentuation6"/>
        <w:tblpPr w:leftFromText="141" w:rightFromText="141" w:vertAnchor="page" w:horzAnchor="margin" w:tblpXSpec="center" w:tblpY="10319"/>
        <w:tblW w:w="10910" w:type="dxa"/>
        <w:tblLook w:val="04A0" w:firstRow="1" w:lastRow="0" w:firstColumn="1" w:lastColumn="0" w:noHBand="0" w:noVBand="1"/>
      </w:tblPr>
      <w:tblGrid>
        <w:gridCol w:w="425"/>
        <w:gridCol w:w="4248"/>
        <w:gridCol w:w="2693"/>
        <w:gridCol w:w="1701"/>
        <w:gridCol w:w="1843"/>
      </w:tblGrid>
      <w:tr w:rsidR="0053006B" w14:paraId="0EFE7CEF" w14:textId="77777777" w:rsidTr="00530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right w:val="single" w:sz="4" w:space="0" w:color="auto"/>
            </w:tcBorders>
          </w:tcPr>
          <w:p w14:paraId="05B3963E" w14:textId="77777777" w:rsidR="0053006B" w:rsidRDefault="0053006B" w:rsidP="0053006B"/>
        </w:tc>
        <w:tc>
          <w:tcPr>
            <w:tcW w:w="4248" w:type="dxa"/>
            <w:tcBorders>
              <w:right w:val="single" w:sz="4" w:space="0" w:color="auto"/>
            </w:tcBorders>
          </w:tcPr>
          <w:p w14:paraId="55978690" w14:textId="77777777" w:rsidR="0053006B" w:rsidRDefault="0053006B" w:rsidP="00530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Fonctionnalité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311236EF" w14:textId="77777777" w:rsidR="0053006B" w:rsidRDefault="0053006B" w:rsidP="00530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Critère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2D249A4" w14:textId="77777777" w:rsidR="0053006B" w:rsidRDefault="0053006B" w:rsidP="00530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Niveau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785FD1BF" w14:textId="77777777" w:rsidR="0053006B" w:rsidRDefault="0053006B" w:rsidP="00530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Flexibilité</w:t>
            </w:r>
          </w:p>
        </w:tc>
      </w:tr>
      <w:tr w:rsidR="0053006B" w14:paraId="2C33CED8" w14:textId="77777777" w:rsidTr="0053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right w:val="single" w:sz="4" w:space="0" w:color="auto"/>
            </w:tcBorders>
          </w:tcPr>
          <w:p w14:paraId="540B89B5" w14:textId="77777777" w:rsidR="0053006B" w:rsidRDefault="0053006B" w:rsidP="0053006B">
            <w:pPr>
              <w:spacing w:before="0" w:beforeAutospacing="0"/>
            </w:pPr>
            <w:r>
              <w:t>1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59AEB706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une page de présentation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1EB04BF4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Contenu</w:t>
            </w:r>
          </w:p>
          <w:p w14:paraId="6C5EA342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AA1018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forme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8381899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Présentation du logiciel + Menu</w:t>
            </w:r>
          </w:p>
          <w:p w14:paraId="4B14820B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 3 Niveau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6CCDBF61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Aucune</w:t>
            </w:r>
          </w:p>
        </w:tc>
      </w:tr>
      <w:tr w:rsidR="0053006B" w14:paraId="6A526010" w14:textId="77777777" w:rsidTr="0053006B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right w:val="single" w:sz="4" w:space="0" w:color="auto"/>
            </w:tcBorders>
          </w:tcPr>
          <w:p w14:paraId="5A930FCE" w14:textId="77777777" w:rsidR="0053006B" w:rsidRDefault="0053006B" w:rsidP="0053006B">
            <w:pPr>
              <w:spacing w:before="0" w:beforeAutospacing="0"/>
            </w:pPr>
            <w:r>
              <w:t>2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56D23BC9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Avoir de page de résumé des scores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5A4C61B7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Contenu</w:t>
            </w:r>
          </w:p>
          <w:p w14:paraId="3F4D7F33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159994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forme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6B17246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score date statistiques</w:t>
            </w:r>
          </w:p>
          <w:p w14:paraId="0079A10E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 3 Niveau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55243D59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Aucune </w:t>
            </w:r>
          </w:p>
        </w:tc>
      </w:tr>
      <w:tr w:rsidR="0053006B" w14:paraId="67D65246" w14:textId="77777777" w:rsidTr="0053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right w:val="single" w:sz="4" w:space="0" w:color="auto"/>
            </w:tcBorders>
          </w:tcPr>
          <w:p w14:paraId="753C3E38" w14:textId="77777777" w:rsidR="0053006B" w:rsidRDefault="0053006B" w:rsidP="0053006B">
            <w:pPr>
              <w:spacing w:before="0" w:beforeAutospacing="0"/>
            </w:pPr>
            <w:r>
              <w:t>3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232BE694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une page d’index de la documentation.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66397589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Contenu</w:t>
            </w:r>
          </w:p>
          <w:p w14:paraId="455EE455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6A695E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forme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15928D7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auto-générée</w:t>
            </w:r>
          </w:p>
          <w:p w14:paraId="3480BD50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 3 Niveau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49EB6D8B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Génération manuelle à partir d’un Template</w:t>
            </w:r>
          </w:p>
        </w:tc>
      </w:tr>
      <w:tr w:rsidR="0053006B" w14:paraId="333C5611" w14:textId="77777777" w:rsidTr="0053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right w:val="single" w:sz="4" w:space="0" w:color="auto"/>
            </w:tcBorders>
          </w:tcPr>
          <w:p w14:paraId="241F2D09" w14:textId="77777777" w:rsidR="0053006B" w:rsidRDefault="0053006B" w:rsidP="0053006B">
            <w:pPr>
              <w:spacing w:before="0" w:beforeAutospacing="0"/>
            </w:pPr>
            <w:r>
              <w:t>4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5B0F716F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Avoir accès à la page des scores depuis la page de présentation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7A7F8DE1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Accès par requête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A72F9C9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ou GET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77E55009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Aucune</w:t>
            </w:r>
          </w:p>
        </w:tc>
      </w:tr>
      <w:tr w:rsidR="0053006B" w14:paraId="744A3D0E" w14:textId="77777777" w:rsidTr="0053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right w:val="single" w:sz="4" w:space="0" w:color="auto"/>
            </w:tcBorders>
          </w:tcPr>
          <w:p w14:paraId="2CBE9A20" w14:textId="77777777" w:rsidR="0053006B" w:rsidRDefault="0053006B" w:rsidP="0053006B">
            <w:pPr>
              <w:spacing w:before="0" w:beforeAutospacing="0"/>
            </w:pPr>
            <w:r>
              <w:t>5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272B9033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accès à la documentation depuis la page de présentation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4D47AE72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Accès par lien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1FC34EA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Hypertexte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5386C541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Formulaire ou autre</w:t>
            </w:r>
          </w:p>
        </w:tc>
      </w:tr>
      <w:tr w:rsidR="0053006B" w14:paraId="7A1E7D6A" w14:textId="77777777" w:rsidTr="0053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right w:val="single" w:sz="4" w:space="0" w:color="auto"/>
            </w:tcBorders>
          </w:tcPr>
          <w:p w14:paraId="5F15383F" w14:textId="77777777" w:rsidR="0053006B" w:rsidRDefault="0053006B" w:rsidP="0053006B">
            <w:pPr>
              <w:spacing w:before="0" w:beforeAutospacing="0"/>
            </w:pPr>
            <w:r>
              <w:t>6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4C1BB3F5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Permettre de trier la page des scores 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5DD3AD7F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Méthode de tri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CB3C5C5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critères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37B6C7DF" w14:textId="77777777" w:rsidR="0053006B" w:rsidRDefault="0053006B" w:rsidP="0053006B">
            <w:pPr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minimum</w:t>
            </w:r>
          </w:p>
        </w:tc>
      </w:tr>
      <w:tr w:rsidR="0053006B" w14:paraId="0966EC94" w14:textId="77777777" w:rsidTr="0053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right w:val="single" w:sz="4" w:space="0" w:color="auto"/>
            </w:tcBorders>
          </w:tcPr>
          <w:p w14:paraId="7EBE4FAE" w14:textId="77777777" w:rsidR="0053006B" w:rsidRDefault="0053006B" w:rsidP="0053006B">
            <w:pPr>
              <w:spacing w:before="0" w:beforeAutospacing="0"/>
            </w:pPr>
            <w:r>
              <w:t>7</w:t>
            </w:r>
          </w:p>
        </w:tc>
        <w:tc>
          <w:tcPr>
            <w:tcW w:w="4248" w:type="dxa"/>
            <w:tcBorders>
              <w:right w:val="single" w:sz="4" w:space="0" w:color="auto"/>
            </w:tcBorders>
          </w:tcPr>
          <w:p w14:paraId="6603AFEF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Importer les données joueurs depuis un fichier.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3681490E" w14:textId="77777777" w:rsidR="0053006B" w:rsidRDefault="0053006B" w:rsidP="0053006B">
            <w:pPr>
              <w:tabs>
                <w:tab w:val="left" w:pos="1305"/>
              </w:tabs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8DC60C6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CSV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597958BB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 XML/JSON</w:t>
            </w:r>
          </w:p>
          <w:p w14:paraId="1F4DDEBE" w14:textId="77777777" w:rsidR="0053006B" w:rsidRDefault="0053006B" w:rsidP="0053006B">
            <w:p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Avec ou Sans statistiques</w:t>
            </w:r>
          </w:p>
        </w:tc>
      </w:tr>
    </w:tbl>
    <w:p w14:paraId="7C5665E0" w14:textId="77777777" w:rsidR="0053006B" w:rsidRDefault="0053006B" w:rsidP="0053006B">
      <w:r>
        <w:t>Le logiciel de jeu doit incorporer les nouvelles fonctionnalités suivantes.</w:t>
      </w:r>
    </w:p>
    <w:p w14:paraId="2C63EC29" w14:textId="4C265B03" w:rsidR="00176B38" w:rsidRDefault="00506306" w:rsidP="00176B38">
      <w:r>
        <w:t>Le site web doit avoir les caractéristiques suivantes</w:t>
      </w:r>
      <w:r w:rsidR="002118B7">
        <w:t> :</w:t>
      </w:r>
    </w:p>
    <w:p w14:paraId="1067A190" w14:textId="66C9BA90" w:rsidR="00176B38" w:rsidRPr="00F67C1A" w:rsidRDefault="00A37B82" w:rsidP="00176B38">
      <w:pPr>
        <w:pStyle w:val="Titre1"/>
      </w:pPr>
      <w:r>
        <w:lastRenderedPageBreak/>
        <w:t>Le moteur de jeu</w:t>
      </w:r>
      <w:r>
        <w:t> :</w:t>
      </w:r>
    </w:p>
    <w:p w14:paraId="72ADBB6B" w14:textId="4047836D" w:rsidR="00176B38" w:rsidRDefault="0098008D" w:rsidP="00176B38">
      <w:r>
        <w:t>Le logiciel est composé de</w:t>
      </w:r>
      <w:r w:rsidR="00AD47A2">
        <w:t xml:space="preserve"> plusieurs</w:t>
      </w:r>
      <w:r>
        <w:t xml:space="preserve"> fichiers</w:t>
      </w:r>
      <w:r w:rsidR="00AD47A2">
        <w:t>, en rouge sont indiqués les fichiers qui sont censés être finalisés.</w:t>
      </w:r>
      <w:r w:rsidR="00C02CB1">
        <w:t xml:space="preserve"> Vous devez lire </w:t>
      </w:r>
      <w:r w:rsidR="00C02CB1" w:rsidRPr="00C02CB1">
        <w:rPr>
          <w:color w:val="FF0000"/>
        </w:rPr>
        <w:t xml:space="preserve">attentivement </w:t>
      </w:r>
      <w:r w:rsidR="00C02CB1">
        <w:t>les fichiers Actions.py, Regles.py et main.py</w:t>
      </w:r>
    </w:p>
    <w:p w14:paraId="2081B856" w14:textId="1E1FED71" w:rsidR="00A37B82" w:rsidRDefault="00A37B82" w:rsidP="00A37B82">
      <w:pPr>
        <w:spacing w:before="0" w:beforeAutospacing="0"/>
      </w:pPr>
    </w:p>
    <w:p w14:paraId="1A3B03ED" w14:textId="61D56376" w:rsidR="0098008D" w:rsidRDefault="0098008D" w:rsidP="0098008D">
      <w:pPr>
        <w:pStyle w:val="Paragraphedeliste"/>
        <w:numPr>
          <w:ilvl w:val="0"/>
          <w:numId w:val="35"/>
        </w:numPr>
        <w:spacing w:before="0" w:beforeAutospacing="0"/>
      </w:pPr>
      <w:r w:rsidRPr="000E099B">
        <w:rPr>
          <w:color w:val="00B050"/>
        </w:rPr>
        <w:t>main.py</w:t>
      </w:r>
      <w:r w:rsidRPr="000E099B">
        <w:rPr>
          <w:color w:val="00B050"/>
        </w:rPr>
        <w:t> </w:t>
      </w:r>
      <w:r>
        <w:t>: Fichier principal</w:t>
      </w:r>
      <w:r w:rsidR="00A7243B">
        <w:t>,</w:t>
      </w:r>
      <w:r>
        <w:t xml:space="preserve"> c’est l</w:t>
      </w:r>
      <w:r w:rsidR="00A7243B">
        <w:t>à</w:t>
      </w:r>
      <w:r>
        <w:t xml:space="preserve"> que </w:t>
      </w:r>
      <w:r w:rsidR="00A7243B">
        <w:t>l’on indique quel</w:t>
      </w:r>
      <w:r w:rsidR="00286A8A">
        <w:t>s</w:t>
      </w:r>
      <w:r w:rsidR="00A7243B">
        <w:t xml:space="preserve"> sont les règles, images, carte et joueur.</w:t>
      </w:r>
      <w:r>
        <w:t xml:space="preserve"> </w:t>
      </w:r>
    </w:p>
    <w:p w14:paraId="778D62A6" w14:textId="0806DBF4" w:rsidR="000E099B" w:rsidRDefault="000E099B" w:rsidP="000E099B">
      <w:pPr>
        <w:pStyle w:val="Paragraphedeliste"/>
        <w:numPr>
          <w:ilvl w:val="0"/>
          <w:numId w:val="35"/>
        </w:numPr>
        <w:spacing w:before="0" w:beforeAutospacing="0"/>
      </w:pPr>
      <w:r w:rsidRPr="000E099B">
        <w:rPr>
          <w:color w:val="0070C0"/>
        </w:rPr>
        <w:t>Actions.py</w:t>
      </w:r>
      <w:r w:rsidRPr="000E099B">
        <w:rPr>
          <w:color w:val="0070C0"/>
        </w:rPr>
        <w:t> </w:t>
      </w:r>
      <w:r>
        <w:t>: Fichier qui permet de paramétrer les interactions avec les joueurs vous devrez compléter/modifier les 5 fonctions qui le compose.</w:t>
      </w:r>
    </w:p>
    <w:p w14:paraId="55B877BD" w14:textId="62B2F323" w:rsidR="000E099B" w:rsidRDefault="000E099B" w:rsidP="000E099B">
      <w:pPr>
        <w:pStyle w:val="Paragraphedeliste"/>
        <w:numPr>
          <w:ilvl w:val="0"/>
          <w:numId w:val="35"/>
        </w:numPr>
        <w:spacing w:before="0" w:beforeAutospacing="0"/>
      </w:pPr>
      <w:r w:rsidRPr="000E099B">
        <w:rPr>
          <w:color w:val="0070C0"/>
        </w:rPr>
        <w:t>Regles.py</w:t>
      </w:r>
      <w:r w:rsidRPr="000E099B">
        <w:rPr>
          <w:color w:val="0070C0"/>
        </w:rPr>
        <w:t> </w:t>
      </w:r>
      <w:r>
        <w:t xml:space="preserve">: </w:t>
      </w:r>
      <w:r>
        <w:t>Fichier qui permet de paramétrer l</w:t>
      </w:r>
      <w:r>
        <w:t>a réaction du jeu à la position du joueur sur la carte.</w:t>
      </w:r>
      <w:r>
        <w:t xml:space="preserve">  </w:t>
      </w:r>
      <w:r>
        <w:t>V</w:t>
      </w:r>
      <w:r>
        <w:t>ous devrez compléter/modifier</w:t>
      </w:r>
      <w:r>
        <w:t>/ajouter</w:t>
      </w:r>
      <w:r>
        <w:t xml:space="preserve"> les fonctions qui le compose.</w:t>
      </w:r>
    </w:p>
    <w:p w14:paraId="2B89814D" w14:textId="0076EF36" w:rsidR="00A37B82" w:rsidRDefault="00A37B82" w:rsidP="0098008D">
      <w:pPr>
        <w:pStyle w:val="Paragraphedeliste"/>
        <w:numPr>
          <w:ilvl w:val="0"/>
          <w:numId w:val="35"/>
        </w:numPr>
        <w:spacing w:before="0" w:beforeAutospacing="0"/>
      </w:pPr>
      <w:r w:rsidRPr="000E099B">
        <w:rPr>
          <w:color w:val="FF0000"/>
        </w:rPr>
        <w:t>Carte.py</w:t>
      </w:r>
      <w:r w:rsidR="00A7243B" w:rsidRPr="000E099B">
        <w:rPr>
          <w:color w:val="FF0000"/>
        </w:rPr>
        <w:t xml:space="preserve"> : </w:t>
      </w:r>
      <w:r w:rsidR="00AD47A2">
        <w:t xml:space="preserve">Fichier qui gère les cartes </w:t>
      </w:r>
    </w:p>
    <w:p w14:paraId="55323A71" w14:textId="7F96764A" w:rsidR="00A37B82" w:rsidRDefault="00A37B82" w:rsidP="0098008D">
      <w:pPr>
        <w:pStyle w:val="Paragraphedeliste"/>
        <w:numPr>
          <w:ilvl w:val="0"/>
          <w:numId w:val="35"/>
        </w:numPr>
        <w:spacing w:before="0" w:beforeAutospacing="0"/>
      </w:pPr>
      <w:r w:rsidRPr="000E099B">
        <w:rPr>
          <w:color w:val="FF0000"/>
        </w:rPr>
        <w:t>Etat.py</w:t>
      </w:r>
      <w:r w:rsidR="000E099B" w:rsidRPr="000E099B">
        <w:rPr>
          <w:color w:val="FF0000"/>
        </w:rPr>
        <w:t> </w:t>
      </w:r>
      <w:r w:rsidR="000E099B">
        <w:t>: Fichier qui gère l’état de la partie.</w:t>
      </w:r>
    </w:p>
    <w:p w14:paraId="02F8E83B" w14:textId="641691E8" w:rsidR="00A37B82" w:rsidRDefault="00A37B82" w:rsidP="0098008D">
      <w:pPr>
        <w:pStyle w:val="Paragraphedeliste"/>
        <w:numPr>
          <w:ilvl w:val="0"/>
          <w:numId w:val="35"/>
        </w:numPr>
        <w:spacing w:before="0" w:beforeAutospacing="0"/>
      </w:pPr>
      <w:r w:rsidRPr="000E099B">
        <w:rPr>
          <w:color w:val="FF0000"/>
        </w:rPr>
        <w:t>IHM.py</w:t>
      </w:r>
      <w:r w:rsidR="000E099B" w:rsidRPr="000E099B">
        <w:rPr>
          <w:color w:val="FF0000"/>
        </w:rPr>
        <w:t> </w:t>
      </w:r>
      <w:r w:rsidR="000E099B">
        <w:t>: Fichier qui fait l’affichage graphique</w:t>
      </w:r>
    </w:p>
    <w:p w14:paraId="58ABF0B0" w14:textId="185032D2" w:rsidR="00A37B82" w:rsidRDefault="00A37B82" w:rsidP="0098008D">
      <w:pPr>
        <w:pStyle w:val="Paragraphedeliste"/>
        <w:numPr>
          <w:ilvl w:val="0"/>
          <w:numId w:val="35"/>
        </w:numPr>
        <w:spacing w:before="0" w:beforeAutospacing="0"/>
      </w:pPr>
      <w:r w:rsidRPr="000E099B">
        <w:rPr>
          <w:color w:val="FF0000"/>
        </w:rPr>
        <w:t>Joueur.py</w:t>
      </w:r>
      <w:r w:rsidR="000E099B" w:rsidRPr="000E099B">
        <w:rPr>
          <w:color w:val="FF0000"/>
        </w:rPr>
        <w:t> </w:t>
      </w:r>
      <w:r w:rsidR="000E099B">
        <w:t>: Fichier qui gère un joueur</w:t>
      </w:r>
    </w:p>
    <w:p w14:paraId="6AE47F64" w14:textId="40FC777E" w:rsidR="00A37B82" w:rsidRDefault="00A37B82" w:rsidP="0098008D">
      <w:pPr>
        <w:pStyle w:val="Paragraphedeliste"/>
        <w:numPr>
          <w:ilvl w:val="0"/>
          <w:numId w:val="35"/>
        </w:numPr>
        <w:spacing w:before="0" w:beforeAutospacing="0"/>
      </w:pPr>
      <w:r w:rsidRPr="000E099B">
        <w:rPr>
          <w:color w:val="FF0000"/>
        </w:rPr>
        <w:t>Statistiques.py</w:t>
      </w:r>
      <w:r w:rsidR="000E099B" w:rsidRPr="000E099B">
        <w:rPr>
          <w:color w:val="FF0000"/>
        </w:rPr>
        <w:t> </w:t>
      </w:r>
      <w:r w:rsidR="000E099B">
        <w:t>: Fichier qui permet le suivit des statistiques</w:t>
      </w:r>
    </w:p>
    <w:p w14:paraId="46927373" w14:textId="7A185A43" w:rsidR="00933DCE" w:rsidRPr="00F67C1A" w:rsidRDefault="00A37B82" w:rsidP="00012ED6">
      <w:pPr>
        <w:pStyle w:val="Titre1"/>
      </w:pPr>
      <w:r>
        <w:t>Le site web</w:t>
      </w:r>
      <w:r>
        <w:t xml:space="preserve"> </w:t>
      </w:r>
      <w:r w:rsidR="00A5391D" w:rsidRPr="00F67C1A">
        <w:t>:</w:t>
      </w:r>
    </w:p>
    <w:p w14:paraId="7B63D33F" w14:textId="77777777" w:rsidR="00933DCE" w:rsidRDefault="00933DCE" w:rsidP="00933DCE">
      <w:r w:rsidRPr="00430206">
        <w:t xml:space="preserve">En vous servant de vos </w:t>
      </w:r>
      <w:r w:rsidRPr="00F77061">
        <w:t>connaissances</w:t>
      </w:r>
      <w:r w:rsidRPr="00430206">
        <w:t xml:space="preserve"> de première</w:t>
      </w:r>
      <w:r>
        <w:t> :</w:t>
      </w:r>
    </w:p>
    <w:p w14:paraId="3B6B77A4" w14:textId="2EA09234" w:rsidR="00933DCE" w:rsidRPr="00F67C1A" w:rsidRDefault="00A37B82" w:rsidP="00933DCE">
      <w:pPr>
        <w:pStyle w:val="Titre1"/>
      </w:pPr>
      <w:r>
        <w:t>Les tests unitaires</w:t>
      </w:r>
      <w:r>
        <w:t xml:space="preserve"> </w:t>
      </w:r>
      <w:r w:rsidR="00933DCE" w:rsidRPr="00F67C1A">
        <w:t>:</w:t>
      </w:r>
    </w:p>
    <w:p w14:paraId="24D999CF" w14:textId="77777777" w:rsidR="00933DCE" w:rsidRDefault="00933DCE" w:rsidP="00933DCE">
      <w:r w:rsidRPr="00430206">
        <w:t xml:space="preserve">En vous servant de vos </w:t>
      </w:r>
      <w:r w:rsidRPr="00F77061">
        <w:t>connaissances</w:t>
      </w:r>
      <w:r w:rsidRPr="00430206">
        <w:t xml:space="preserve"> de première</w:t>
      </w:r>
      <w:r>
        <w:t> :</w:t>
      </w:r>
    </w:p>
    <w:p w14:paraId="310A62C5" w14:textId="429C734C" w:rsidR="00933DCE" w:rsidRPr="00F67C1A" w:rsidRDefault="00933DCE" w:rsidP="00933DCE">
      <w:pPr>
        <w:pStyle w:val="Titre1"/>
      </w:pPr>
      <w:r>
        <w:t>Au besoin</w:t>
      </w:r>
      <w:r w:rsidRPr="00F67C1A">
        <w:t xml:space="preserve"> :</w:t>
      </w:r>
    </w:p>
    <w:p w14:paraId="767BF655" w14:textId="77777777" w:rsidR="00933DCE" w:rsidRDefault="00933DCE" w:rsidP="00933DCE">
      <w:r w:rsidRPr="00430206">
        <w:t xml:space="preserve">En vous servant de vos </w:t>
      </w:r>
      <w:r w:rsidRPr="00F77061">
        <w:t>connaissances</w:t>
      </w:r>
      <w:r w:rsidRPr="00430206">
        <w:t xml:space="preserve"> de première</w:t>
      </w:r>
      <w:r>
        <w:t> :</w:t>
      </w:r>
    </w:p>
    <w:p w14:paraId="638D9A12" w14:textId="77777777" w:rsidR="00644EEF" w:rsidRDefault="00644EEF" w:rsidP="00F77061"/>
    <w:sectPr w:rsidR="00644EEF">
      <w:headerReference w:type="default" r:id="rId13"/>
      <w:footerReference w:type="default" r:id="rId14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3BA96" w14:textId="77777777" w:rsidR="0067477D" w:rsidRDefault="0067477D" w:rsidP="00F77061">
      <w:r>
        <w:separator/>
      </w:r>
    </w:p>
  </w:endnote>
  <w:endnote w:type="continuationSeparator" w:id="0">
    <w:p w14:paraId="6FA06736" w14:textId="77777777" w:rsidR="0067477D" w:rsidRDefault="0067477D" w:rsidP="00F77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7A3D7" w14:textId="77777777" w:rsidR="008F06FC" w:rsidRPr="00FB0168" w:rsidRDefault="008C27D2" w:rsidP="00F77061">
    <w:pPr>
      <w:pStyle w:val="Pieddepage"/>
      <w:pBdr>
        <w:bottom w:val="single" w:sz="12" w:space="1" w:color="auto"/>
      </w:pBdr>
      <w:spacing w:before="0" w:beforeAutospacing="0"/>
    </w:pPr>
    <w:r>
      <w:rPr>
        <w:noProof/>
      </w:rPr>
      <w:drawing>
        <wp:anchor distT="0" distB="0" distL="114300" distR="114300" simplePos="0" relativeHeight="251663872" behindDoc="0" locked="0" layoutInCell="1" allowOverlap="1" wp14:anchorId="71F5812C" wp14:editId="726965E6">
          <wp:simplePos x="0" y="0"/>
          <wp:positionH relativeFrom="column">
            <wp:posOffset>6188710</wp:posOffset>
          </wp:positionH>
          <wp:positionV relativeFrom="paragraph">
            <wp:posOffset>37465</wp:posOffset>
          </wp:positionV>
          <wp:extent cx="815975" cy="605155"/>
          <wp:effectExtent l="0" t="0" r="3175" b="4445"/>
          <wp:wrapNone/>
          <wp:docPr id="50" name="Image 50" descr="D:\Edouard-Branl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7" descr="D:\Edouard-Branly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975" cy="605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4219" w:rsidRPr="00F77061">
      <w:rPr>
        <w:b/>
        <w:bCs/>
        <w:noProof/>
        <w:sz w:val="24"/>
        <w:szCs w:val="24"/>
      </w:rPr>
      <w:t>Numérique et sciences informatiques</w:t>
    </w:r>
    <w:r w:rsidR="00F04219" w:rsidRPr="008503A4">
      <w:rPr>
        <w:noProof/>
      </w:rPr>
      <w:t xml:space="preserve">                        </w:t>
    </w:r>
    <w:r w:rsidR="00F04219">
      <w:t xml:space="preserve">  </w:t>
    </w:r>
    <w:r w:rsidR="008F06FC" w:rsidRPr="00775D79">
      <w:t xml:space="preserve">Lycée </w:t>
    </w:r>
    <w:r>
      <w:t>Edouard Branly</w:t>
    </w:r>
    <w:r w:rsidR="008F06FC">
      <w:t xml:space="preserve">        </w:t>
    </w:r>
  </w:p>
  <w:sdt>
    <w:sdtPr>
      <w:id w:val="98381352"/>
      <w:docPartObj>
        <w:docPartGallery w:val="Page Numbers (Top of Page)"/>
        <w:docPartUnique/>
      </w:docPartObj>
    </w:sdtPr>
    <w:sdtContent>
      <w:p w14:paraId="34153491" w14:textId="77777777" w:rsidR="007A5858" w:rsidRPr="007A5858" w:rsidRDefault="007A5858" w:rsidP="00F77061">
        <w:pPr>
          <w:pStyle w:val="Pieddepage"/>
          <w:spacing w:before="0" w:beforeAutospacing="0"/>
        </w:pPr>
        <w:r w:rsidRPr="007A5858">
          <w:t xml:space="preserve">Page </w:t>
        </w:r>
        <w:r w:rsidRPr="007A5858">
          <w:fldChar w:fldCharType="begin"/>
        </w:r>
        <w:r w:rsidRPr="007A5858">
          <w:instrText>PAGE</w:instrText>
        </w:r>
        <w:r w:rsidRPr="007A5858">
          <w:fldChar w:fldCharType="separate"/>
        </w:r>
        <w:r w:rsidRPr="007A5858">
          <w:t>1</w:t>
        </w:r>
        <w:r w:rsidRPr="007A5858">
          <w:fldChar w:fldCharType="end"/>
        </w:r>
        <w:r w:rsidRPr="007A5858">
          <w:t xml:space="preserve"> sur </w:t>
        </w:r>
        <w:r w:rsidRPr="007A5858">
          <w:fldChar w:fldCharType="begin"/>
        </w:r>
        <w:r w:rsidRPr="007A5858">
          <w:instrText>NUMPAGES</w:instrText>
        </w:r>
        <w:r w:rsidRPr="007A5858">
          <w:fldChar w:fldCharType="separate"/>
        </w:r>
        <w:r w:rsidRPr="007A5858">
          <w:t>1</w:t>
        </w:r>
        <w:r w:rsidRPr="007A5858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0BDF3" w14:textId="77777777" w:rsidR="0067477D" w:rsidRDefault="0067477D" w:rsidP="00F77061">
      <w:r>
        <w:separator/>
      </w:r>
    </w:p>
  </w:footnote>
  <w:footnote w:type="continuationSeparator" w:id="0">
    <w:p w14:paraId="2E7D36D2" w14:textId="77777777" w:rsidR="0067477D" w:rsidRDefault="0067477D" w:rsidP="00F77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450"/>
      <w:gridCol w:w="2909"/>
      <w:gridCol w:w="1845"/>
    </w:tblGrid>
    <w:tr w:rsidR="008F06FC" w:rsidRPr="006426E5" w14:paraId="21CC9BD5" w14:textId="77777777">
      <w:tc>
        <w:tcPr>
          <w:tcW w:w="5580" w:type="dxa"/>
        </w:tcPr>
        <w:p w14:paraId="19F605C7" w14:textId="77777777" w:rsidR="008F06FC" w:rsidRPr="00F77061" w:rsidRDefault="00176B38" w:rsidP="00F77061">
          <w:pPr>
            <w:rPr>
              <w:sz w:val="18"/>
              <w:szCs w:val="18"/>
            </w:rPr>
          </w:pPr>
          <w:r w:rsidRPr="00176B38">
            <w:rPr>
              <w:sz w:val="18"/>
              <w:szCs w:val="18"/>
            </w:rPr>
            <w:t>Labyrinthe</w:t>
          </w:r>
        </w:p>
      </w:tc>
      <w:tc>
        <w:tcPr>
          <w:tcW w:w="2964" w:type="dxa"/>
          <w:shd w:val="clear" w:color="auto" w:fill="00FFFF"/>
        </w:tcPr>
        <w:p w14:paraId="0E4860F7" w14:textId="77777777" w:rsidR="008F06FC" w:rsidRPr="00F77061" w:rsidRDefault="00176B38" w:rsidP="00F77061">
          <w:pPr>
            <w:jc w:val="center"/>
            <w:rPr>
              <w:b/>
              <w:bCs/>
            </w:rPr>
          </w:pPr>
          <w:r>
            <w:rPr>
              <w:b/>
              <w:bCs/>
            </w:rPr>
            <w:t>Projet de fin de première</w:t>
          </w:r>
        </w:p>
      </w:tc>
      <w:tc>
        <w:tcPr>
          <w:tcW w:w="1876" w:type="dxa"/>
        </w:tcPr>
        <w:p w14:paraId="09BC8F28" w14:textId="77777777" w:rsidR="008F06FC" w:rsidRPr="006426E5" w:rsidRDefault="00F04219" w:rsidP="00F77061">
          <w:r>
            <w:t>1°NSI</w:t>
          </w:r>
        </w:p>
      </w:tc>
    </w:tr>
  </w:tbl>
  <w:p w14:paraId="4182EF3E" w14:textId="77777777" w:rsidR="008F06FC" w:rsidRPr="001B27EC" w:rsidRDefault="008F06FC" w:rsidP="00F77061">
    <w:pPr>
      <w:pStyle w:val="En-tte"/>
      <w:tabs>
        <w:tab w:val="clear" w:pos="4536"/>
        <w:tab w:val="clear" w:pos="9072"/>
        <w:tab w:val="left" w:pos="1860"/>
      </w:tabs>
      <w:spacing w:before="0" w:beforeAutospacing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575A9"/>
    <w:multiLevelType w:val="hybridMultilevel"/>
    <w:tmpl w:val="EB4C78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50F28"/>
    <w:multiLevelType w:val="hybridMultilevel"/>
    <w:tmpl w:val="4736540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256461"/>
    <w:multiLevelType w:val="hybridMultilevel"/>
    <w:tmpl w:val="6C4E6C34"/>
    <w:lvl w:ilvl="0" w:tplc="FC0E68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A053E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DFA3103"/>
    <w:multiLevelType w:val="hybridMultilevel"/>
    <w:tmpl w:val="0F00E684"/>
    <w:lvl w:ilvl="0" w:tplc="FEAEF4F6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30818EE"/>
    <w:multiLevelType w:val="hybridMultilevel"/>
    <w:tmpl w:val="20F856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5490E"/>
    <w:multiLevelType w:val="hybridMultilevel"/>
    <w:tmpl w:val="FE4EAFC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521C3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mic Sans MS" w:eastAsia="Times New Roman" w:hAnsi="Comic Sans MS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0D2486"/>
    <w:multiLevelType w:val="hybridMultilevel"/>
    <w:tmpl w:val="D820C7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95639"/>
    <w:multiLevelType w:val="hybridMultilevel"/>
    <w:tmpl w:val="0B06226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BF6F32"/>
    <w:multiLevelType w:val="multilevel"/>
    <w:tmpl w:val="1F84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C22C6D"/>
    <w:multiLevelType w:val="hybridMultilevel"/>
    <w:tmpl w:val="EB4C78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E334C"/>
    <w:multiLevelType w:val="hybridMultilevel"/>
    <w:tmpl w:val="5D364DAE"/>
    <w:lvl w:ilvl="0" w:tplc="A2F06282">
      <w:start w:val="1"/>
      <w:numFmt w:val="bullet"/>
      <w:lvlText w:val=""/>
      <w:lvlJc w:val="left"/>
      <w:pPr>
        <w:tabs>
          <w:tab w:val="num" w:pos="1776"/>
        </w:tabs>
        <w:ind w:left="1776" w:hanging="360"/>
      </w:pPr>
      <w:rPr>
        <w:rFonts w:ascii="Wingdings 3" w:hAnsi="Wingdings 3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AC932C1"/>
    <w:multiLevelType w:val="hybridMultilevel"/>
    <w:tmpl w:val="EB4C78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A0E70"/>
    <w:multiLevelType w:val="hybridMultilevel"/>
    <w:tmpl w:val="016E5A58"/>
    <w:lvl w:ilvl="0" w:tplc="A2F06282">
      <w:start w:val="1"/>
      <w:numFmt w:val="bullet"/>
      <w:lvlText w:val=""/>
      <w:lvlJc w:val="left"/>
      <w:pPr>
        <w:tabs>
          <w:tab w:val="num" w:pos="1776"/>
        </w:tabs>
        <w:ind w:left="1776" w:hanging="360"/>
      </w:pPr>
      <w:rPr>
        <w:rFonts w:ascii="Wingdings 3" w:hAnsi="Wingdings 3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578C639E"/>
    <w:multiLevelType w:val="hybridMultilevel"/>
    <w:tmpl w:val="85825542"/>
    <w:lvl w:ilvl="0" w:tplc="F4502E5E">
      <w:numFmt w:val="bullet"/>
      <w:lvlText w:val="-"/>
      <w:lvlJc w:val="left"/>
      <w:pPr>
        <w:ind w:left="570" w:hanging="360"/>
      </w:pPr>
      <w:rPr>
        <w:rFonts w:ascii="Consolas" w:eastAsia="Times New Roman" w:hAnsi="Consolas" w:cs="Times New Roman" w:hint="default"/>
      </w:rPr>
    </w:lvl>
    <w:lvl w:ilvl="1" w:tplc="1FE848EA">
      <w:numFmt w:val="bullet"/>
      <w:lvlText w:val=""/>
      <w:lvlJc w:val="left"/>
      <w:pPr>
        <w:ind w:left="1290" w:hanging="360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D8D402C"/>
    <w:multiLevelType w:val="hybridMultilevel"/>
    <w:tmpl w:val="2000DFDC"/>
    <w:lvl w:ilvl="0" w:tplc="249275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8B77CA"/>
    <w:multiLevelType w:val="hybridMultilevel"/>
    <w:tmpl w:val="ABD0CF8C"/>
    <w:lvl w:ilvl="0" w:tplc="C188F48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Haettenschweiler" w:hAnsi="Comic Sans MS" w:cs="Arial" w:hint="default"/>
      </w:rPr>
    </w:lvl>
    <w:lvl w:ilvl="1" w:tplc="A9521C3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mic Sans MS" w:eastAsia="Times New Roman" w:hAnsi="Comic Sans MS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1A52A7"/>
    <w:multiLevelType w:val="hybridMultilevel"/>
    <w:tmpl w:val="07B6337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700198"/>
    <w:multiLevelType w:val="hybridMultilevel"/>
    <w:tmpl w:val="B166052E"/>
    <w:lvl w:ilvl="0" w:tplc="C188F48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Haettenschweiler" w:hAnsi="Comic Sans MS" w:cs="Arial" w:hint="default"/>
      </w:rPr>
    </w:lvl>
    <w:lvl w:ilvl="1" w:tplc="A9521C3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mic Sans MS" w:eastAsia="Times New Roman" w:hAnsi="Comic Sans MS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5110DAD"/>
    <w:multiLevelType w:val="hybridMultilevel"/>
    <w:tmpl w:val="8E0E22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5FD61B5"/>
    <w:multiLevelType w:val="hybridMultilevel"/>
    <w:tmpl w:val="4E00B7A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C71810"/>
    <w:multiLevelType w:val="hybridMultilevel"/>
    <w:tmpl w:val="38F441CA"/>
    <w:lvl w:ilvl="0" w:tplc="58227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AB48A1"/>
    <w:multiLevelType w:val="multilevel"/>
    <w:tmpl w:val="016E5A58"/>
    <w:lvl w:ilvl="0">
      <w:start w:val="1"/>
      <w:numFmt w:val="bullet"/>
      <w:lvlText w:val=""/>
      <w:lvlJc w:val="left"/>
      <w:pPr>
        <w:tabs>
          <w:tab w:val="num" w:pos="1776"/>
        </w:tabs>
        <w:ind w:left="1776" w:hanging="360"/>
      </w:pPr>
      <w:rPr>
        <w:rFonts w:ascii="Wingdings 3" w:hAnsi="Wingdings 3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7BCB7270"/>
    <w:multiLevelType w:val="hybridMultilevel"/>
    <w:tmpl w:val="1E6460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C3B3ACC"/>
    <w:multiLevelType w:val="hybridMultilevel"/>
    <w:tmpl w:val="E8685F64"/>
    <w:lvl w:ilvl="0" w:tplc="FEAEF4F6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7EBA7B35"/>
    <w:multiLevelType w:val="hybridMultilevel"/>
    <w:tmpl w:val="04E40FA8"/>
    <w:lvl w:ilvl="0" w:tplc="98E4D2B6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3D0E88"/>
    <w:multiLevelType w:val="multilevel"/>
    <w:tmpl w:val="5D364DAE"/>
    <w:lvl w:ilvl="0">
      <w:start w:val="1"/>
      <w:numFmt w:val="bullet"/>
      <w:lvlText w:val=""/>
      <w:lvlJc w:val="left"/>
      <w:pPr>
        <w:tabs>
          <w:tab w:val="num" w:pos="1776"/>
        </w:tabs>
        <w:ind w:left="1776" w:hanging="360"/>
      </w:pPr>
      <w:rPr>
        <w:rFonts w:ascii="Wingdings 3" w:hAnsi="Wingdings 3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2"/>
  </w:num>
  <w:num w:numId="4">
    <w:abstractNumId w:val="24"/>
  </w:num>
  <w:num w:numId="5">
    <w:abstractNumId w:val="26"/>
  </w:num>
  <w:num w:numId="6">
    <w:abstractNumId w:val="4"/>
  </w:num>
  <w:num w:numId="7">
    <w:abstractNumId w:val="8"/>
  </w:num>
  <w:num w:numId="8">
    <w:abstractNumId w:val="6"/>
  </w:num>
  <w:num w:numId="9">
    <w:abstractNumId w:val="17"/>
  </w:num>
  <w:num w:numId="10">
    <w:abstractNumId w:val="2"/>
  </w:num>
  <w:num w:numId="11">
    <w:abstractNumId w:val="15"/>
  </w:num>
  <w:num w:numId="12">
    <w:abstractNumId w:val="21"/>
  </w:num>
  <w:num w:numId="13">
    <w:abstractNumId w:val="20"/>
  </w:num>
  <w:num w:numId="14">
    <w:abstractNumId w:val="1"/>
  </w:num>
  <w:num w:numId="15">
    <w:abstractNumId w:val="16"/>
  </w:num>
  <w:num w:numId="16">
    <w:abstractNumId w:val="18"/>
  </w:num>
  <w:num w:numId="17">
    <w:abstractNumId w:val="9"/>
  </w:num>
  <w:num w:numId="18">
    <w:abstractNumId w:val="0"/>
  </w:num>
  <w:num w:numId="19">
    <w:abstractNumId w:val="10"/>
  </w:num>
  <w:num w:numId="20">
    <w:abstractNumId w:val="12"/>
  </w:num>
  <w:num w:numId="21">
    <w:abstractNumId w:val="7"/>
  </w:num>
  <w:num w:numId="22">
    <w:abstractNumId w:val="5"/>
  </w:num>
  <w:num w:numId="23">
    <w:abstractNumId w:val="25"/>
  </w:num>
  <w:num w:numId="24">
    <w:abstractNumId w:val="25"/>
    <w:lvlOverride w:ilvl="0">
      <w:startOverride w:val="1"/>
    </w:lvlOverride>
  </w:num>
  <w:num w:numId="25">
    <w:abstractNumId w:val="25"/>
    <w:lvlOverride w:ilvl="0">
      <w:startOverride w:val="1"/>
    </w:lvlOverride>
  </w:num>
  <w:num w:numId="26">
    <w:abstractNumId w:val="25"/>
    <w:lvlOverride w:ilvl="0">
      <w:startOverride w:val="1"/>
    </w:lvlOverride>
  </w:num>
  <w:num w:numId="27">
    <w:abstractNumId w:val="25"/>
    <w:lvlOverride w:ilvl="0">
      <w:startOverride w:val="1"/>
    </w:lvlOverride>
  </w:num>
  <w:num w:numId="28">
    <w:abstractNumId w:val="25"/>
    <w:lvlOverride w:ilvl="0">
      <w:startOverride w:val="1"/>
    </w:lvlOverride>
  </w:num>
  <w:num w:numId="29">
    <w:abstractNumId w:val="25"/>
    <w:lvlOverride w:ilvl="0">
      <w:startOverride w:val="1"/>
    </w:lvlOverride>
  </w:num>
  <w:num w:numId="30">
    <w:abstractNumId w:val="25"/>
    <w:lvlOverride w:ilvl="0">
      <w:startOverride w:val="1"/>
    </w:lvlOverride>
  </w:num>
  <w:num w:numId="31">
    <w:abstractNumId w:val="3"/>
  </w:num>
  <w:num w:numId="32">
    <w:abstractNumId w:val="14"/>
  </w:num>
  <w:num w:numId="33">
    <w:abstractNumId w:val="23"/>
  </w:num>
  <w:num w:numId="34">
    <w:abstractNumId w:val="25"/>
    <w:lvlOverride w:ilvl="0">
      <w:startOverride w:val="1"/>
    </w:lvlOverride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Vertic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8C"/>
    <w:rsid w:val="000058D6"/>
    <w:rsid w:val="00007C18"/>
    <w:rsid w:val="00012ED6"/>
    <w:rsid w:val="00020E32"/>
    <w:rsid w:val="00032831"/>
    <w:rsid w:val="00052116"/>
    <w:rsid w:val="00097DE9"/>
    <w:rsid w:val="000C55FE"/>
    <w:rsid w:val="000C7E26"/>
    <w:rsid w:val="000E099B"/>
    <w:rsid w:val="000F29F2"/>
    <w:rsid w:val="00104F01"/>
    <w:rsid w:val="00126EFA"/>
    <w:rsid w:val="0015700F"/>
    <w:rsid w:val="0016212E"/>
    <w:rsid w:val="00175332"/>
    <w:rsid w:val="00175712"/>
    <w:rsid w:val="00176B38"/>
    <w:rsid w:val="00187020"/>
    <w:rsid w:val="001933AE"/>
    <w:rsid w:val="001A132F"/>
    <w:rsid w:val="001A4E09"/>
    <w:rsid w:val="001B27EC"/>
    <w:rsid w:val="001E1899"/>
    <w:rsid w:val="001E27C2"/>
    <w:rsid w:val="001F3925"/>
    <w:rsid w:val="001F5F27"/>
    <w:rsid w:val="002118B7"/>
    <w:rsid w:val="002344A3"/>
    <w:rsid w:val="00260451"/>
    <w:rsid w:val="0026162D"/>
    <w:rsid w:val="00262951"/>
    <w:rsid w:val="00266B18"/>
    <w:rsid w:val="00286A8A"/>
    <w:rsid w:val="002A1172"/>
    <w:rsid w:val="002C0AD1"/>
    <w:rsid w:val="002F44B1"/>
    <w:rsid w:val="00300F66"/>
    <w:rsid w:val="00344384"/>
    <w:rsid w:val="0035121B"/>
    <w:rsid w:val="00371DFA"/>
    <w:rsid w:val="00375DC9"/>
    <w:rsid w:val="003A2966"/>
    <w:rsid w:val="003E1464"/>
    <w:rsid w:val="00430206"/>
    <w:rsid w:val="00477B8C"/>
    <w:rsid w:val="004A6FCA"/>
    <w:rsid w:val="004B2E9A"/>
    <w:rsid w:val="004B4AF3"/>
    <w:rsid w:val="004B4DEC"/>
    <w:rsid w:val="004C2CC1"/>
    <w:rsid w:val="004D1904"/>
    <w:rsid w:val="004F5E76"/>
    <w:rsid w:val="00503708"/>
    <w:rsid w:val="00506306"/>
    <w:rsid w:val="0053006B"/>
    <w:rsid w:val="0053773F"/>
    <w:rsid w:val="005927DA"/>
    <w:rsid w:val="005A25D9"/>
    <w:rsid w:val="005A7DCB"/>
    <w:rsid w:val="005A7E7E"/>
    <w:rsid w:val="005D6200"/>
    <w:rsid w:val="00622CDA"/>
    <w:rsid w:val="006426E5"/>
    <w:rsid w:val="00644EEF"/>
    <w:rsid w:val="00656680"/>
    <w:rsid w:val="00666721"/>
    <w:rsid w:val="00670486"/>
    <w:rsid w:val="0067477D"/>
    <w:rsid w:val="006903EC"/>
    <w:rsid w:val="006B6C65"/>
    <w:rsid w:val="006D7652"/>
    <w:rsid w:val="00700EDC"/>
    <w:rsid w:val="00751E8C"/>
    <w:rsid w:val="00753156"/>
    <w:rsid w:val="00774DB1"/>
    <w:rsid w:val="007A3059"/>
    <w:rsid w:val="007A5858"/>
    <w:rsid w:val="007C352B"/>
    <w:rsid w:val="007C6619"/>
    <w:rsid w:val="007F0F66"/>
    <w:rsid w:val="007F7775"/>
    <w:rsid w:val="00802D2E"/>
    <w:rsid w:val="00803185"/>
    <w:rsid w:val="00817CD9"/>
    <w:rsid w:val="00823797"/>
    <w:rsid w:val="008367A8"/>
    <w:rsid w:val="00864A05"/>
    <w:rsid w:val="00870BD5"/>
    <w:rsid w:val="00874DCF"/>
    <w:rsid w:val="00876797"/>
    <w:rsid w:val="00881BB2"/>
    <w:rsid w:val="008959DE"/>
    <w:rsid w:val="008B1228"/>
    <w:rsid w:val="008B5AAD"/>
    <w:rsid w:val="008C0ED0"/>
    <w:rsid w:val="008C27D2"/>
    <w:rsid w:val="008C6BE6"/>
    <w:rsid w:val="008E1F0D"/>
    <w:rsid w:val="008E3685"/>
    <w:rsid w:val="008F06FC"/>
    <w:rsid w:val="00906FCA"/>
    <w:rsid w:val="00916268"/>
    <w:rsid w:val="00933DCE"/>
    <w:rsid w:val="00956087"/>
    <w:rsid w:val="0096526A"/>
    <w:rsid w:val="00965BEB"/>
    <w:rsid w:val="0097757A"/>
    <w:rsid w:val="0098008D"/>
    <w:rsid w:val="00991CCA"/>
    <w:rsid w:val="009A3D2B"/>
    <w:rsid w:val="009B53E7"/>
    <w:rsid w:val="009C52E0"/>
    <w:rsid w:val="00A31083"/>
    <w:rsid w:val="00A352E3"/>
    <w:rsid w:val="00A37B82"/>
    <w:rsid w:val="00A5391D"/>
    <w:rsid w:val="00A60F4A"/>
    <w:rsid w:val="00A64C20"/>
    <w:rsid w:val="00A653C5"/>
    <w:rsid w:val="00A7243B"/>
    <w:rsid w:val="00A95FD7"/>
    <w:rsid w:val="00AD47A2"/>
    <w:rsid w:val="00AD4D44"/>
    <w:rsid w:val="00AF142E"/>
    <w:rsid w:val="00AF5008"/>
    <w:rsid w:val="00B2665B"/>
    <w:rsid w:val="00B302EC"/>
    <w:rsid w:val="00B360A2"/>
    <w:rsid w:val="00B37DD9"/>
    <w:rsid w:val="00B55F5D"/>
    <w:rsid w:val="00B732C0"/>
    <w:rsid w:val="00BC4178"/>
    <w:rsid w:val="00BD79A3"/>
    <w:rsid w:val="00C00A3C"/>
    <w:rsid w:val="00C02CB1"/>
    <w:rsid w:val="00C16879"/>
    <w:rsid w:val="00C176CE"/>
    <w:rsid w:val="00C20386"/>
    <w:rsid w:val="00C32A47"/>
    <w:rsid w:val="00C5207B"/>
    <w:rsid w:val="00C707B1"/>
    <w:rsid w:val="00C9791E"/>
    <w:rsid w:val="00CC7ACE"/>
    <w:rsid w:val="00CE58D9"/>
    <w:rsid w:val="00CE6EFD"/>
    <w:rsid w:val="00D00DC1"/>
    <w:rsid w:val="00D17537"/>
    <w:rsid w:val="00D24D5D"/>
    <w:rsid w:val="00D331FE"/>
    <w:rsid w:val="00D701D9"/>
    <w:rsid w:val="00DB055D"/>
    <w:rsid w:val="00DD39E6"/>
    <w:rsid w:val="00DE1879"/>
    <w:rsid w:val="00DE338B"/>
    <w:rsid w:val="00DF3BA8"/>
    <w:rsid w:val="00E01762"/>
    <w:rsid w:val="00E10ECE"/>
    <w:rsid w:val="00E520F1"/>
    <w:rsid w:val="00E6105B"/>
    <w:rsid w:val="00EC73C4"/>
    <w:rsid w:val="00EE7DE0"/>
    <w:rsid w:val="00EF4F4D"/>
    <w:rsid w:val="00F04219"/>
    <w:rsid w:val="00F0548F"/>
    <w:rsid w:val="00F07296"/>
    <w:rsid w:val="00F202CE"/>
    <w:rsid w:val="00F445B2"/>
    <w:rsid w:val="00F6359F"/>
    <w:rsid w:val="00F67C1A"/>
    <w:rsid w:val="00F77061"/>
    <w:rsid w:val="00F91246"/>
    <w:rsid w:val="00F95379"/>
    <w:rsid w:val="00FB25D2"/>
    <w:rsid w:val="00FF1620"/>
    <w:rsid w:val="00FF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470B45EF"/>
  <w15:docId w15:val="{60AC1032-1F62-42C4-9A3B-FC2D8E65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7061"/>
    <w:pPr>
      <w:spacing w:before="100" w:beforeAutospacing="1"/>
    </w:pPr>
    <w:rPr>
      <w:rFonts w:ascii="Comic Sans MS" w:hAnsi="Comic Sans MS"/>
    </w:rPr>
  </w:style>
  <w:style w:type="paragraph" w:styleId="Titre1">
    <w:name w:val="heading 1"/>
    <w:basedOn w:val="Normal"/>
    <w:next w:val="Normal"/>
    <w:link w:val="Titre1Car"/>
    <w:qFormat/>
    <w:rsid w:val="00F77061"/>
    <w:pPr>
      <w:numPr>
        <w:numId w:val="23"/>
      </w:numPr>
      <w:outlineLvl w:val="0"/>
    </w:pPr>
    <w:rPr>
      <w:b/>
      <w:bCs/>
      <w:sz w:val="27"/>
      <w:szCs w:val="27"/>
      <w:u w:val="single"/>
    </w:rPr>
  </w:style>
  <w:style w:type="paragraph" w:styleId="Titre2">
    <w:name w:val="heading 2"/>
    <w:basedOn w:val="Normal"/>
    <w:next w:val="Normal"/>
    <w:qFormat/>
    <w:pPr>
      <w:keepNext/>
      <w:spacing w:before="120" w:after="120"/>
      <w:jc w:val="center"/>
      <w:outlineLvl w:val="1"/>
    </w:pPr>
    <w:rPr>
      <w:b/>
      <w:bCs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bCs/>
      <w:caps/>
      <w:szCs w:val="16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  <w:bCs/>
      <w:caps/>
    </w:rPr>
  </w:style>
  <w:style w:type="paragraph" w:styleId="Titre6">
    <w:name w:val="heading 6"/>
    <w:basedOn w:val="Normal"/>
    <w:next w:val="Normal"/>
    <w:qFormat/>
    <w:rsid w:val="00DE338B"/>
    <w:pPr>
      <w:keepNext/>
      <w:outlineLvl w:val="5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Web1">
    <w:name w:val="Normal (Web)1"/>
    <w:basedOn w:val="Normal"/>
    <w:pPr>
      <w:spacing w:after="119"/>
    </w:pPr>
  </w:style>
  <w:style w:type="paragraph" w:customStyle="1" w:styleId="NormalWeb2">
    <w:name w:val="Normal (Web)2"/>
    <w:basedOn w:val="Normal"/>
    <w:pPr>
      <w:spacing w:after="119"/>
    </w:pPr>
  </w:style>
  <w:style w:type="paragraph" w:styleId="NormalWeb">
    <w:name w:val="Normal (Web)"/>
    <w:basedOn w:val="Normal"/>
    <w:uiPriority w:val="99"/>
    <w:pPr>
      <w:spacing w:after="100" w:afterAutospacing="1"/>
    </w:pPr>
  </w:style>
  <w:style w:type="paragraph" w:styleId="Corpsdetexte3">
    <w:name w:val="Body Text 3"/>
    <w:basedOn w:val="Normal"/>
    <w:rPr>
      <w:rFonts w:ascii="Arial" w:hAnsi="Arial" w:cs="Arial"/>
      <w:b/>
      <w:bCs/>
      <w:i/>
      <w:iCs/>
      <w:sz w:val="16"/>
    </w:rPr>
  </w:style>
  <w:style w:type="table" w:styleId="Grilledutableau">
    <w:name w:val="Table Grid"/>
    <w:basedOn w:val="TableauNormal"/>
    <w:rsid w:val="00642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B122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B1228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F67C1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67C1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rsid w:val="00F67C1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3020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176B38"/>
    <w:rPr>
      <w:rFonts w:ascii="Comic Sans MS" w:hAnsi="Comic Sans MS"/>
      <w:b/>
      <w:bCs/>
      <w:sz w:val="27"/>
      <w:szCs w:val="27"/>
      <w:u w:val="single"/>
    </w:rPr>
  </w:style>
  <w:style w:type="table" w:styleId="TableauListe4-Accentuation1">
    <w:name w:val="List Table 4 Accent 1"/>
    <w:basedOn w:val="TableauNormal"/>
    <w:uiPriority w:val="49"/>
    <w:rsid w:val="00DD39E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Liste4-Accentuation6">
    <w:name w:val="List Table 4 Accent 6"/>
    <w:basedOn w:val="TableauNormal"/>
    <w:uiPriority w:val="49"/>
    <w:rsid w:val="002118B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6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ulery/NSI_labyrinthe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ssier%20synchro\Enseignement\2019-2020\NSI\Mod&#232;les%20documents\TP%20model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D35FF3-9CAB-443A-BB0B-E9F07951C2E2}" type="doc">
      <dgm:prSet loTypeId="urn:microsoft.com/office/officeart/2005/8/layout/chevron2" loCatId="process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1B12C3E5-0B67-417E-B5A6-B28494A0C552}">
      <dgm:prSet phldrT="[Texte]"/>
      <dgm:spPr/>
      <dgm:t>
        <a:bodyPr/>
        <a:lstStyle/>
        <a:p>
          <a:r>
            <a:rPr lang="fr-FR"/>
            <a:t>Semaine 1</a:t>
          </a:r>
        </a:p>
      </dgm:t>
    </dgm:pt>
    <dgm:pt modelId="{809C5568-F0C6-41CB-B8B4-A4BB04353D2F}" type="parTrans" cxnId="{AF2E689A-99B2-43E1-83BA-EEE4C9257859}">
      <dgm:prSet/>
      <dgm:spPr/>
      <dgm:t>
        <a:bodyPr/>
        <a:lstStyle/>
        <a:p>
          <a:endParaRPr lang="fr-FR"/>
        </a:p>
      </dgm:t>
    </dgm:pt>
    <dgm:pt modelId="{E39479E3-852A-46D2-B572-F7F09E59E4BC}" type="sibTrans" cxnId="{AF2E689A-99B2-43E1-83BA-EEE4C9257859}">
      <dgm:prSet/>
      <dgm:spPr/>
      <dgm:t>
        <a:bodyPr/>
        <a:lstStyle/>
        <a:p>
          <a:endParaRPr lang="fr-FR"/>
        </a:p>
      </dgm:t>
    </dgm:pt>
    <dgm:pt modelId="{FC1C587B-8FC6-4541-8264-A69710550817}">
      <dgm:prSet phldrT="[Texte]"/>
      <dgm:spPr/>
      <dgm:t>
        <a:bodyPr/>
        <a:lstStyle/>
        <a:p>
          <a:r>
            <a:rPr lang="fr-FR"/>
            <a:t> Découverte du projet, constitution des groupes (1 heure).</a:t>
          </a:r>
        </a:p>
      </dgm:t>
    </dgm:pt>
    <dgm:pt modelId="{B4A1AD05-8406-456D-BEAA-41675D4E5211}" type="parTrans" cxnId="{A352C492-4A7C-4431-A7A2-1AAED5583BBE}">
      <dgm:prSet/>
      <dgm:spPr/>
      <dgm:t>
        <a:bodyPr/>
        <a:lstStyle/>
        <a:p>
          <a:endParaRPr lang="fr-FR"/>
        </a:p>
      </dgm:t>
    </dgm:pt>
    <dgm:pt modelId="{748CAFC2-BD6E-4D23-9119-DE36F0EA9EAA}" type="sibTrans" cxnId="{A352C492-4A7C-4431-A7A2-1AAED5583BBE}">
      <dgm:prSet/>
      <dgm:spPr/>
      <dgm:t>
        <a:bodyPr/>
        <a:lstStyle/>
        <a:p>
          <a:endParaRPr lang="fr-FR"/>
        </a:p>
      </dgm:t>
    </dgm:pt>
    <dgm:pt modelId="{9028611B-5B77-4D54-ABB1-8432BDD16F39}">
      <dgm:prSet phldrT="[Texte]"/>
      <dgm:spPr/>
      <dgm:t>
        <a:bodyPr/>
        <a:lstStyle/>
        <a:p>
          <a:r>
            <a:rPr lang="fr-FR"/>
            <a:t> Détermination des nouvelles fonctionnalité, amélioration du cahier des charges, répartition des taches</a:t>
          </a:r>
        </a:p>
      </dgm:t>
    </dgm:pt>
    <dgm:pt modelId="{C101613E-0370-4822-B1C5-D06C38F1CBA2}" type="parTrans" cxnId="{812BC56E-A8D9-4D1F-B133-C93876352854}">
      <dgm:prSet/>
      <dgm:spPr/>
      <dgm:t>
        <a:bodyPr/>
        <a:lstStyle/>
        <a:p>
          <a:endParaRPr lang="fr-FR"/>
        </a:p>
      </dgm:t>
    </dgm:pt>
    <dgm:pt modelId="{0918F498-68EA-422A-9BCC-6935B141214E}" type="sibTrans" cxnId="{812BC56E-A8D9-4D1F-B133-C93876352854}">
      <dgm:prSet/>
      <dgm:spPr/>
      <dgm:t>
        <a:bodyPr/>
        <a:lstStyle/>
        <a:p>
          <a:endParaRPr lang="fr-FR"/>
        </a:p>
      </dgm:t>
    </dgm:pt>
    <dgm:pt modelId="{922A71A3-F665-4982-B6FA-74F0BDFA6F81}">
      <dgm:prSet phldrT="[Texte]"/>
      <dgm:spPr/>
      <dgm:t>
        <a:bodyPr/>
        <a:lstStyle/>
        <a:p>
          <a:r>
            <a:rPr lang="fr-FR"/>
            <a:t>Semaine 2</a:t>
          </a:r>
        </a:p>
      </dgm:t>
    </dgm:pt>
    <dgm:pt modelId="{30B82E08-4AFB-40CE-BCBE-8D8A874A0746}" type="parTrans" cxnId="{39C93FC6-4CDA-47CE-806B-B41B027E9CC2}">
      <dgm:prSet/>
      <dgm:spPr/>
      <dgm:t>
        <a:bodyPr/>
        <a:lstStyle/>
        <a:p>
          <a:endParaRPr lang="fr-FR"/>
        </a:p>
      </dgm:t>
    </dgm:pt>
    <dgm:pt modelId="{DFFBA6DB-A7CE-46F5-9F6E-E832320D7528}" type="sibTrans" cxnId="{39C93FC6-4CDA-47CE-806B-B41B027E9CC2}">
      <dgm:prSet/>
      <dgm:spPr/>
      <dgm:t>
        <a:bodyPr/>
        <a:lstStyle/>
        <a:p>
          <a:endParaRPr lang="fr-FR"/>
        </a:p>
      </dgm:t>
    </dgm:pt>
    <dgm:pt modelId="{6BC02B96-D042-4F38-88E7-C40DCC629163}">
      <dgm:prSet phldrT="[Texte]"/>
      <dgm:spPr/>
      <dgm:t>
        <a:bodyPr/>
        <a:lstStyle/>
        <a:p>
          <a:r>
            <a:rPr lang="fr-FR"/>
            <a:t> Traduction du cahier des charges en algorithmes (2 heures)</a:t>
          </a:r>
        </a:p>
      </dgm:t>
    </dgm:pt>
    <dgm:pt modelId="{918AAF29-910E-4201-9044-4545C219643B}" type="parTrans" cxnId="{BFC9DE9B-9F0F-4688-961C-3234B8A99082}">
      <dgm:prSet/>
      <dgm:spPr/>
      <dgm:t>
        <a:bodyPr/>
        <a:lstStyle/>
        <a:p>
          <a:endParaRPr lang="fr-FR"/>
        </a:p>
      </dgm:t>
    </dgm:pt>
    <dgm:pt modelId="{EF005017-751B-4DF3-8F0F-3E05B25169B1}" type="sibTrans" cxnId="{BFC9DE9B-9F0F-4688-961C-3234B8A99082}">
      <dgm:prSet/>
      <dgm:spPr/>
      <dgm:t>
        <a:bodyPr/>
        <a:lstStyle/>
        <a:p>
          <a:endParaRPr lang="fr-FR"/>
        </a:p>
      </dgm:t>
    </dgm:pt>
    <dgm:pt modelId="{8EEB583D-278B-492E-9697-6B459E70CFE1}">
      <dgm:prSet phldrT="[Texte]"/>
      <dgm:spPr/>
      <dgm:t>
        <a:bodyPr/>
        <a:lstStyle/>
        <a:p>
          <a:r>
            <a:rPr lang="fr-FR"/>
            <a:t> Rédaction des tests de validations et vérification papier des algorithmes (2 heures)</a:t>
          </a:r>
        </a:p>
      </dgm:t>
    </dgm:pt>
    <dgm:pt modelId="{6112ABD9-FBB8-432A-9997-6CCC374583E2}" type="parTrans" cxnId="{58BE4016-D0B1-44D9-8308-21AA4E00224D}">
      <dgm:prSet/>
      <dgm:spPr/>
      <dgm:t>
        <a:bodyPr/>
        <a:lstStyle/>
        <a:p>
          <a:endParaRPr lang="fr-FR"/>
        </a:p>
      </dgm:t>
    </dgm:pt>
    <dgm:pt modelId="{BCCD43ED-C36F-4FB8-A0FC-33EE65C3D327}" type="sibTrans" cxnId="{58BE4016-D0B1-44D9-8308-21AA4E00224D}">
      <dgm:prSet/>
      <dgm:spPr/>
      <dgm:t>
        <a:bodyPr/>
        <a:lstStyle/>
        <a:p>
          <a:endParaRPr lang="fr-FR"/>
        </a:p>
      </dgm:t>
    </dgm:pt>
    <dgm:pt modelId="{A9BBA29B-80D9-47F8-98AC-9C93203F7DC6}">
      <dgm:prSet phldrT="[Texte]"/>
      <dgm:spPr/>
      <dgm:t>
        <a:bodyPr/>
        <a:lstStyle/>
        <a:p>
          <a:r>
            <a:rPr lang="fr-FR"/>
            <a:t>Semaine 3</a:t>
          </a:r>
        </a:p>
      </dgm:t>
    </dgm:pt>
    <dgm:pt modelId="{343C9693-C952-45ED-885F-C9FA53327689}" type="parTrans" cxnId="{CFAA7CDC-A75C-4DF3-B61F-B902FC4D3500}">
      <dgm:prSet/>
      <dgm:spPr/>
      <dgm:t>
        <a:bodyPr/>
        <a:lstStyle/>
        <a:p>
          <a:endParaRPr lang="fr-FR"/>
        </a:p>
      </dgm:t>
    </dgm:pt>
    <dgm:pt modelId="{D99B3C91-7E69-4948-B239-D8A227040CEB}" type="sibTrans" cxnId="{CFAA7CDC-A75C-4DF3-B61F-B902FC4D3500}">
      <dgm:prSet/>
      <dgm:spPr/>
      <dgm:t>
        <a:bodyPr/>
        <a:lstStyle/>
        <a:p>
          <a:endParaRPr lang="fr-FR"/>
        </a:p>
      </dgm:t>
    </dgm:pt>
    <dgm:pt modelId="{BFF2D0E5-64CF-4174-9319-E4DCC82262FA}">
      <dgm:prSet phldrT="[Texte]"/>
      <dgm:spPr/>
      <dgm:t>
        <a:bodyPr/>
        <a:lstStyle/>
        <a:p>
          <a:r>
            <a:rPr lang="fr-FR"/>
            <a:t> Implémentation des tests en python (1 heure)</a:t>
          </a:r>
        </a:p>
      </dgm:t>
    </dgm:pt>
    <dgm:pt modelId="{ABC8CA2F-0AB4-48C4-964B-7FB59FFF3485}" type="parTrans" cxnId="{A003F05E-1C55-4D46-92C6-E841FCBC7DA0}">
      <dgm:prSet/>
      <dgm:spPr/>
      <dgm:t>
        <a:bodyPr/>
        <a:lstStyle/>
        <a:p>
          <a:endParaRPr lang="fr-FR"/>
        </a:p>
      </dgm:t>
    </dgm:pt>
    <dgm:pt modelId="{6370FE29-91BE-4DF2-983D-DD459E1D0960}" type="sibTrans" cxnId="{A003F05E-1C55-4D46-92C6-E841FCBC7DA0}">
      <dgm:prSet/>
      <dgm:spPr/>
      <dgm:t>
        <a:bodyPr/>
        <a:lstStyle/>
        <a:p>
          <a:endParaRPr lang="fr-FR"/>
        </a:p>
      </dgm:t>
    </dgm:pt>
    <dgm:pt modelId="{4C015AE7-3C33-4819-AD51-EC94B836CE37}">
      <dgm:prSet phldrT="[Texte]"/>
      <dgm:spPr/>
      <dgm:t>
        <a:bodyPr/>
        <a:lstStyle/>
        <a:p>
          <a:r>
            <a:rPr lang="fr-FR"/>
            <a:t> Codage des nouvelles fonctionnalités ( 2 heures)</a:t>
          </a:r>
        </a:p>
      </dgm:t>
    </dgm:pt>
    <dgm:pt modelId="{77FD0B19-700E-46F0-BCF4-CBBD4468CE43}" type="parTrans" cxnId="{A21165C5-42B5-4E90-933C-94190FF01AB9}">
      <dgm:prSet/>
      <dgm:spPr/>
      <dgm:t>
        <a:bodyPr/>
        <a:lstStyle/>
        <a:p>
          <a:endParaRPr lang="fr-FR"/>
        </a:p>
      </dgm:t>
    </dgm:pt>
    <dgm:pt modelId="{3F52C185-4D9C-4F17-853D-DDD80FE38B04}" type="sibTrans" cxnId="{A21165C5-42B5-4E90-933C-94190FF01AB9}">
      <dgm:prSet/>
      <dgm:spPr/>
      <dgm:t>
        <a:bodyPr/>
        <a:lstStyle/>
        <a:p>
          <a:endParaRPr lang="fr-FR"/>
        </a:p>
      </dgm:t>
    </dgm:pt>
    <dgm:pt modelId="{6F551773-A670-4510-9547-80B7B5957508}">
      <dgm:prSet phldrT="[Texte]"/>
      <dgm:spPr/>
      <dgm:t>
        <a:bodyPr/>
        <a:lstStyle/>
        <a:p>
          <a:r>
            <a:rPr lang="fr-FR"/>
            <a:t>Semaine 4</a:t>
          </a:r>
        </a:p>
      </dgm:t>
    </dgm:pt>
    <dgm:pt modelId="{8C07F63A-D00D-4A25-95DF-CE7A04CBDE6E}" type="parTrans" cxnId="{FF82C322-C598-484E-AF63-F5C9CF5AC1CD}">
      <dgm:prSet/>
      <dgm:spPr/>
      <dgm:t>
        <a:bodyPr/>
        <a:lstStyle/>
        <a:p>
          <a:endParaRPr lang="fr-FR"/>
        </a:p>
      </dgm:t>
    </dgm:pt>
    <dgm:pt modelId="{766C5A1B-28D0-4A1D-9B03-76FE10B76EA4}" type="sibTrans" cxnId="{FF82C322-C598-484E-AF63-F5C9CF5AC1CD}">
      <dgm:prSet/>
      <dgm:spPr/>
      <dgm:t>
        <a:bodyPr/>
        <a:lstStyle/>
        <a:p>
          <a:endParaRPr lang="fr-FR"/>
        </a:p>
      </dgm:t>
    </dgm:pt>
    <dgm:pt modelId="{E8EE170F-202C-4ED3-9C40-6D7378383A04}">
      <dgm:prSet phldrT="[Texte]"/>
      <dgm:spPr/>
      <dgm:t>
        <a:bodyPr/>
        <a:lstStyle/>
        <a:p>
          <a:r>
            <a:rPr lang="fr-FR"/>
            <a:t> Design des 3 pages du site web. (1 heure)</a:t>
          </a:r>
        </a:p>
      </dgm:t>
    </dgm:pt>
    <dgm:pt modelId="{D99AE189-9EE0-4F7E-BF37-475F538EC072}" type="parTrans" cxnId="{9A2D3381-39AD-44E5-A4DB-95EBC917076B}">
      <dgm:prSet/>
      <dgm:spPr/>
      <dgm:t>
        <a:bodyPr/>
        <a:lstStyle/>
        <a:p>
          <a:endParaRPr lang="fr-FR"/>
        </a:p>
      </dgm:t>
    </dgm:pt>
    <dgm:pt modelId="{E755BD2E-C35A-4239-ADAC-9DBFB3D79572}" type="sibTrans" cxnId="{9A2D3381-39AD-44E5-A4DB-95EBC917076B}">
      <dgm:prSet/>
      <dgm:spPr/>
      <dgm:t>
        <a:bodyPr/>
        <a:lstStyle/>
        <a:p>
          <a:endParaRPr lang="fr-FR"/>
        </a:p>
      </dgm:t>
    </dgm:pt>
    <dgm:pt modelId="{2799CB34-15F0-46BA-A85E-CCD0438459FF}">
      <dgm:prSet phldrT="[Texte]"/>
      <dgm:spPr/>
      <dgm:t>
        <a:bodyPr/>
        <a:lstStyle/>
        <a:p>
          <a:r>
            <a:rPr lang="fr-FR"/>
            <a:t> Codage des modèles de pages du site (1 heure)</a:t>
          </a:r>
        </a:p>
      </dgm:t>
    </dgm:pt>
    <dgm:pt modelId="{B0091009-E98D-4AD1-9DB1-3162F684DA7A}" type="parTrans" cxnId="{F3C5A41D-FA5F-4813-BAE3-A94C8E46B956}">
      <dgm:prSet/>
      <dgm:spPr/>
      <dgm:t>
        <a:bodyPr/>
        <a:lstStyle/>
        <a:p>
          <a:endParaRPr lang="fr-FR"/>
        </a:p>
      </dgm:t>
    </dgm:pt>
    <dgm:pt modelId="{9439E5FF-ABC9-4709-8594-9EC073BDD4A3}" type="sibTrans" cxnId="{F3C5A41D-FA5F-4813-BAE3-A94C8E46B956}">
      <dgm:prSet/>
      <dgm:spPr/>
      <dgm:t>
        <a:bodyPr/>
        <a:lstStyle/>
        <a:p>
          <a:endParaRPr lang="fr-FR"/>
        </a:p>
      </dgm:t>
    </dgm:pt>
    <dgm:pt modelId="{2170DAE6-6D79-4F1C-B7B3-123C400008AD}">
      <dgm:prSet phldrT="[Texte]"/>
      <dgm:spPr/>
      <dgm:t>
        <a:bodyPr/>
        <a:lstStyle/>
        <a:p>
          <a:r>
            <a:rPr lang="fr-FR"/>
            <a:t>Semaine 5</a:t>
          </a:r>
        </a:p>
      </dgm:t>
    </dgm:pt>
    <dgm:pt modelId="{BC0F212B-E3AD-45FE-B3C0-AF17321EEAF7}" type="parTrans" cxnId="{9DD8EBCA-61E5-48CE-A18E-AFA70B8AD919}">
      <dgm:prSet/>
      <dgm:spPr/>
      <dgm:t>
        <a:bodyPr/>
        <a:lstStyle/>
        <a:p>
          <a:endParaRPr lang="fr-FR"/>
        </a:p>
      </dgm:t>
    </dgm:pt>
    <dgm:pt modelId="{296F302D-B60E-43F9-A57C-D53B2D57505F}" type="sibTrans" cxnId="{9DD8EBCA-61E5-48CE-A18E-AFA70B8AD919}">
      <dgm:prSet/>
      <dgm:spPr/>
      <dgm:t>
        <a:bodyPr/>
        <a:lstStyle/>
        <a:p>
          <a:endParaRPr lang="fr-FR"/>
        </a:p>
      </dgm:t>
    </dgm:pt>
    <dgm:pt modelId="{B1EB4673-6A1E-4348-8002-30C31B6FAADE}">
      <dgm:prSet phldrT="[Texte]"/>
      <dgm:spPr/>
      <dgm:t>
        <a:bodyPr/>
        <a:lstStyle/>
        <a:p>
          <a:r>
            <a:rPr lang="fr-FR"/>
            <a:t> Test des fonctionnalités de la maquette et nettoyage complet du code (2 heures).</a:t>
          </a:r>
        </a:p>
      </dgm:t>
    </dgm:pt>
    <dgm:pt modelId="{28BF0AEA-EFB7-441A-9E15-1678C380C94B}" type="parTrans" cxnId="{540563D7-2C16-40C1-8C64-8235CB637BD5}">
      <dgm:prSet/>
      <dgm:spPr/>
      <dgm:t>
        <a:bodyPr/>
        <a:lstStyle/>
        <a:p>
          <a:endParaRPr lang="fr-FR"/>
        </a:p>
      </dgm:t>
    </dgm:pt>
    <dgm:pt modelId="{6CA38777-1E33-4285-B3E1-4E37011187A7}" type="sibTrans" cxnId="{540563D7-2C16-40C1-8C64-8235CB637BD5}">
      <dgm:prSet/>
      <dgm:spPr/>
      <dgm:t>
        <a:bodyPr/>
        <a:lstStyle/>
        <a:p>
          <a:endParaRPr lang="fr-FR"/>
        </a:p>
      </dgm:t>
    </dgm:pt>
    <dgm:pt modelId="{2C7E8174-6CD2-4031-AFB3-649A30BC9357}">
      <dgm:prSet phldrT="[Texte]"/>
      <dgm:spPr/>
      <dgm:t>
        <a:bodyPr/>
        <a:lstStyle/>
        <a:p>
          <a:r>
            <a:rPr lang="fr-FR"/>
            <a:t> Rédaction du manuel du projet (2 heures).</a:t>
          </a:r>
        </a:p>
      </dgm:t>
    </dgm:pt>
    <dgm:pt modelId="{C4C01FB5-09AA-4574-9461-7B61200C82E4}" type="parTrans" cxnId="{E8995C8E-57DD-45B5-B778-592AF27AE2D9}">
      <dgm:prSet/>
      <dgm:spPr/>
      <dgm:t>
        <a:bodyPr/>
        <a:lstStyle/>
        <a:p>
          <a:endParaRPr lang="fr-FR"/>
        </a:p>
      </dgm:t>
    </dgm:pt>
    <dgm:pt modelId="{A01E5F41-3CDC-4EAE-A839-CFB16D0C7E0A}" type="sibTrans" cxnId="{E8995C8E-57DD-45B5-B778-592AF27AE2D9}">
      <dgm:prSet/>
      <dgm:spPr/>
      <dgm:t>
        <a:bodyPr/>
        <a:lstStyle/>
        <a:p>
          <a:endParaRPr lang="fr-FR"/>
        </a:p>
      </dgm:t>
    </dgm:pt>
    <dgm:pt modelId="{31C05A21-2045-4EF9-8674-EB0B3FE08E48}">
      <dgm:prSet phldrT="[Texte]"/>
      <dgm:spPr/>
      <dgm:t>
        <a:bodyPr/>
        <a:lstStyle/>
        <a:p>
          <a:r>
            <a:rPr lang="fr-FR"/>
            <a:t> Lecture du cahier des charges, test de la maquette fournie (1 heure).</a:t>
          </a:r>
        </a:p>
      </dgm:t>
    </dgm:pt>
    <dgm:pt modelId="{90AA6A63-8787-43A0-9022-D7364EAA3C60}" type="parTrans" cxnId="{4B4A2CDE-E228-427D-9E6B-2C897B524E94}">
      <dgm:prSet/>
      <dgm:spPr/>
      <dgm:t>
        <a:bodyPr/>
        <a:lstStyle/>
        <a:p>
          <a:endParaRPr lang="fr-FR"/>
        </a:p>
      </dgm:t>
    </dgm:pt>
    <dgm:pt modelId="{279263C4-EEAB-43D6-9C4D-C78FD8ECAA7C}" type="sibTrans" cxnId="{4B4A2CDE-E228-427D-9E6B-2C897B524E94}">
      <dgm:prSet/>
      <dgm:spPr/>
      <dgm:t>
        <a:bodyPr/>
        <a:lstStyle/>
        <a:p>
          <a:endParaRPr lang="fr-FR"/>
        </a:p>
      </dgm:t>
    </dgm:pt>
    <dgm:pt modelId="{CEE13B03-83BF-4F61-9220-3B4B82BC1AB0}">
      <dgm:prSet phldrT="[Texte]"/>
      <dgm:spPr/>
      <dgm:t>
        <a:bodyPr/>
        <a:lstStyle/>
        <a:p>
          <a:r>
            <a:rPr lang="fr-FR"/>
            <a:t> Validation et documentation (1 heure)</a:t>
          </a:r>
        </a:p>
      </dgm:t>
    </dgm:pt>
    <dgm:pt modelId="{47DCA627-E55F-497E-A7B3-5780BFCC3A9E}" type="parTrans" cxnId="{857F3EE0-7C31-4828-8202-4D3BF7E3851D}">
      <dgm:prSet/>
      <dgm:spPr/>
      <dgm:t>
        <a:bodyPr/>
        <a:lstStyle/>
        <a:p>
          <a:endParaRPr lang="fr-FR"/>
        </a:p>
      </dgm:t>
    </dgm:pt>
    <dgm:pt modelId="{E44CB567-87D4-4DB2-AD4F-165717808F2B}" type="sibTrans" cxnId="{857F3EE0-7C31-4828-8202-4D3BF7E3851D}">
      <dgm:prSet/>
      <dgm:spPr/>
      <dgm:t>
        <a:bodyPr/>
        <a:lstStyle/>
        <a:p>
          <a:endParaRPr lang="fr-FR"/>
        </a:p>
      </dgm:t>
    </dgm:pt>
    <dgm:pt modelId="{3FDB75B9-E87C-42A8-A3F3-0781B8DD487C}">
      <dgm:prSet phldrT="[Texte]"/>
      <dgm:spPr/>
      <dgm:t>
        <a:bodyPr/>
        <a:lstStyle/>
        <a:p>
          <a:r>
            <a:rPr lang="fr-FR"/>
            <a:t> Mise en place des fonctionalités Flask ( 2 heures)</a:t>
          </a:r>
        </a:p>
      </dgm:t>
    </dgm:pt>
    <dgm:pt modelId="{196040F3-2148-4367-A2D3-1C77339F561D}" type="parTrans" cxnId="{300F10A9-02D8-4733-92DD-AA8D5E5E703C}">
      <dgm:prSet/>
      <dgm:spPr/>
      <dgm:t>
        <a:bodyPr/>
        <a:lstStyle/>
        <a:p>
          <a:endParaRPr lang="fr-FR"/>
        </a:p>
      </dgm:t>
    </dgm:pt>
    <dgm:pt modelId="{8AFC5CDD-076F-42DF-BC8A-6CDAA1170F64}" type="sibTrans" cxnId="{300F10A9-02D8-4733-92DD-AA8D5E5E703C}">
      <dgm:prSet/>
      <dgm:spPr/>
      <dgm:t>
        <a:bodyPr/>
        <a:lstStyle/>
        <a:p>
          <a:endParaRPr lang="fr-FR"/>
        </a:p>
      </dgm:t>
    </dgm:pt>
    <dgm:pt modelId="{7EEB2996-3D66-4B1B-8405-FEEADF6FCC6E}" type="pres">
      <dgm:prSet presAssocID="{09D35FF3-9CAB-443A-BB0B-E9F07951C2E2}" presName="linearFlow" presStyleCnt="0">
        <dgm:presLayoutVars>
          <dgm:dir/>
          <dgm:animLvl val="lvl"/>
          <dgm:resizeHandles val="exact"/>
        </dgm:presLayoutVars>
      </dgm:prSet>
      <dgm:spPr/>
    </dgm:pt>
    <dgm:pt modelId="{DB27EB98-0075-45D1-B2A9-8D129D130758}" type="pres">
      <dgm:prSet presAssocID="{1B12C3E5-0B67-417E-B5A6-B28494A0C552}" presName="composite" presStyleCnt="0"/>
      <dgm:spPr/>
    </dgm:pt>
    <dgm:pt modelId="{04498649-5AE6-476B-BCF6-C576331145AD}" type="pres">
      <dgm:prSet presAssocID="{1B12C3E5-0B67-417E-B5A6-B28494A0C552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40BFC0BB-9622-463D-9ADC-460E34956E9E}" type="pres">
      <dgm:prSet presAssocID="{1B12C3E5-0B67-417E-B5A6-B28494A0C552}" presName="descendantText" presStyleLbl="alignAcc1" presStyleIdx="0" presStyleCnt="5">
        <dgm:presLayoutVars>
          <dgm:bulletEnabled val="1"/>
        </dgm:presLayoutVars>
      </dgm:prSet>
      <dgm:spPr/>
    </dgm:pt>
    <dgm:pt modelId="{8D05EDCD-ECBB-49D2-8898-6F4DF7F7A55A}" type="pres">
      <dgm:prSet presAssocID="{E39479E3-852A-46D2-B572-F7F09E59E4BC}" presName="sp" presStyleCnt="0"/>
      <dgm:spPr/>
    </dgm:pt>
    <dgm:pt modelId="{C77643D4-3321-4BB0-8FAD-954D31294A0A}" type="pres">
      <dgm:prSet presAssocID="{922A71A3-F665-4982-B6FA-74F0BDFA6F81}" presName="composite" presStyleCnt="0"/>
      <dgm:spPr/>
    </dgm:pt>
    <dgm:pt modelId="{A4A55CC2-4723-49D6-B27C-17B27391B61D}" type="pres">
      <dgm:prSet presAssocID="{922A71A3-F665-4982-B6FA-74F0BDFA6F81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34585228-F43E-453C-A42F-0845E87E872D}" type="pres">
      <dgm:prSet presAssocID="{922A71A3-F665-4982-B6FA-74F0BDFA6F81}" presName="descendantText" presStyleLbl="alignAcc1" presStyleIdx="1" presStyleCnt="5">
        <dgm:presLayoutVars>
          <dgm:bulletEnabled val="1"/>
        </dgm:presLayoutVars>
      </dgm:prSet>
      <dgm:spPr/>
    </dgm:pt>
    <dgm:pt modelId="{67C8A818-F6FF-4E34-A596-DCFEE03AE88A}" type="pres">
      <dgm:prSet presAssocID="{DFFBA6DB-A7CE-46F5-9F6E-E832320D7528}" presName="sp" presStyleCnt="0"/>
      <dgm:spPr/>
    </dgm:pt>
    <dgm:pt modelId="{2691679D-8DDA-47BC-BAE8-D664505A27AF}" type="pres">
      <dgm:prSet presAssocID="{A9BBA29B-80D9-47F8-98AC-9C93203F7DC6}" presName="composite" presStyleCnt="0"/>
      <dgm:spPr/>
    </dgm:pt>
    <dgm:pt modelId="{7FB7019C-42B0-417C-A369-637255BF0BC0}" type="pres">
      <dgm:prSet presAssocID="{A9BBA29B-80D9-47F8-98AC-9C93203F7DC6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AA82B152-2880-42F9-BCE0-EA589F52E78C}" type="pres">
      <dgm:prSet presAssocID="{A9BBA29B-80D9-47F8-98AC-9C93203F7DC6}" presName="descendantText" presStyleLbl="alignAcc1" presStyleIdx="2" presStyleCnt="5">
        <dgm:presLayoutVars>
          <dgm:bulletEnabled val="1"/>
        </dgm:presLayoutVars>
      </dgm:prSet>
      <dgm:spPr/>
    </dgm:pt>
    <dgm:pt modelId="{62A84EB3-9DB2-4A4C-9F12-7ED4E39883F0}" type="pres">
      <dgm:prSet presAssocID="{D99B3C91-7E69-4948-B239-D8A227040CEB}" presName="sp" presStyleCnt="0"/>
      <dgm:spPr/>
    </dgm:pt>
    <dgm:pt modelId="{5F088894-55BB-461D-8130-730DCA09C9C8}" type="pres">
      <dgm:prSet presAssocID="{6F551773-A670-4510-9547-80B7B5957508}" presName="composite" presStyleCnt="0"/>
      <dgm:spPr/>
    </dgm:pt>
    <dgm:pt modelId="{9941F0D1-23E4-4BE6-B59D-4F9AF2BBD1D6}" type="pres">
      <dgm:prSet presAssocID="{6F551773-A670-4510-9547-80B7B5957508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FB992D14-07C6-4C69-8F11-48054883D61F}" type="pres">
      <dgm:prSet presAssocID="{6F551773-A670-4510-9547-80B7B5957508}" presName="descendantText" presStyleLbl="alignAcc1" presStyleIdx="3" presStyleCnt="5">
        <dgm:presLayoutVars>
          <dgm:bulletEnabled val="1"/>
        </dgm:presLayoutVars>
      </dgm:prSet>
      <dgm:spPr/>
    </dgm:pt>
    <dgm:pt modelId="{68C55DF8-30E5-4973-ABB5-6A3FA40989A6}" type="pres">
      <dgm:prSet presAssocID="{766C5A1B-28D0-4A1D-9B03-76FE10B76EA4}" presName="sp" presStyleCnt="0"/>
      <dgm:spPr/>
    </dgm:pt>
    <dgm:pt modelId="{C8EF2BF7-2B0B-47DE-ABDA-EFACAEC9D536}" type="pres">
      <dgm:prSet presAssocID="{2170DAE6-6D79-4F1C-B7B3-123C400008AD}" presName="composite" presStyleCnt="0"/>
      <dgm:spPr/>
    </dgm:pt>
    <dgm:pt modelId="{31C85920-032A-4E28-AEB7-C917F852C8F1}" type="pres">
      <dgm:prSet presAssocID="{2170DAE6-6D79-4F1C-B7B3-123C400008AD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D5420833-8085-4635-9926-4D99B80F90C5}" type="pres">
      <dgm:prSet presAssocID="{2170DAE6-6D79-4F1C-B7B3-123C400008AD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3A1AB808-A6F6-4B26-BAE1-D4A3FCAA1899}" type="presOf" srcId="{4C015AE7-3C33-4819-AD51-EC94B836CE37}" destId="{AA82B152-2880-42F9-BCE0-EA589F52E78C}" srcOrd="0" destOrd="1" presId="urn:microsoft.com/office/officeart/2005/8/layout/chevron2"/>
    <dgm:cxn modelId="{58BE4016-D0B1-44D9-8308-21AA4E00224D}" srcId="{922A71A3-F665-4982-B6FA-74F0BDFA6F81}" destId="{8EEB583D-278B-492E-9697-6B459E70CFE1}" srcOrd="1" destOrd="0" parTransId="{6112ABD9-FBB8-432A-9997-6CCC374583E2}" sibTransId="{BCCD43ED-C36F-4FB8-A0FC-33EE65C3D327}"/>
    <dgm:cxn modelId="{8ABBF61B-9B66-4CD5-A14C-AC88AFC2C33F}" type="presOf" srcId="{A9BBA29B-80D9-47F8-98AC-9C93203F7DC6}" destId="{7FB7019C-42B0-417C-A369-637255BF0BC0}" srcOrd="0" destOrd="0" presId="urn:microsoft.com/office/officeart/2005/8/layout/chevron2"/>
    <dgm:cxn modelId="{F3C5A41D-FA5F-4813-BAE3-A94C8E46B956}" srcId="{6F551773-A670-4510-9547-80B7B5957508}" destId="{2799CB34-15F0-46BA-A85E-CCD0438459FF}" srcOrd="1" destOrd="0" parTransId="{B0091009-E98D-4AD1-9DB1-3162F684DA7A}" sibTransId="{9439E5FF-ABC9-4709-8594-9EC073BDD4A3}"/>
    <dgm:cxn modelId="{FF82C322-C598-484E-AF63-F5C9CF5AC1CD}" srcId="{09D35FF3-9CAB-443A-BB0B-E9F07951C2E2}" destId="{6F551773-A670-4510-9547-80B7B5957508}" srcOrd="3" destOrd="0" parTransId="{8C07F63A-D00D-4A25-95DF-CE7A04CBDE6E}" sibTransId="{766C5A1B-28D0-4A1D-9B03-76FE10B76EA4}"/>
    <dgm:cxn modelId="{DC625740-C8FA-413C-A29F-4DFA13AE4BB3}" type="presOf" srcId="{922A71A3-F665-4982-B6FA-74F0BDFA6F81}" destId="{A4A55CC2-4723-49D6-B27C-17B27391B61D}" srcOrd="0" destOrd="0" presId="urn:microsoft.com/office/officeart/2005/8/layout/chevron2"/>
    <dgm:cxn modelId="{A003F05E-1C55-4D46-92C6-E841FCBC7DA0}" srcId="{A9BBA29B-80D9-47F8-98AC-9C93203F7DC6}" destId="{BFF2D0E5-64CF-4174-9319-E4DCC82262FA}" srcOrd="0" destOrd="0" parTransId="{ABC8CA2F-0AB4-48C4-964B-7FB59FFF3485}" sibTransId="{6370FE29-91BE-4DF2-983D-DD459E1D0960}"/>
    <dgm:cxn modelId="{DCB93664-5D2A-4046-9563-AE9B68BB9C9B}" type="presOf" srcId="{2170DAE6-6D79-4F1C-B7B3-123C400008AD}" destId="{31C85920-032A-4E28-AEB7-C917F852C8F1}" srcOrd="0" destOrd="0" presId="urn:microsoft.com/office/officeart/2005/8/layout/chevron2"/>
    <dgm:cxn modelId="{06F90B6D-FFED-4B76-AADB-75AEF2732FF4}" type="presOf" srcId="{6BC02B96-D042-4F38-88E7-C40DCC629163}" destId="{34585228-F43E-453C-A42F-0845E87E872D}" srcOrd="0" destOrd="0" presId="urn:microsoft.com/office/officeart/2005/8/layout/chevron2"/>
    <dgm:cxn modelId="{812BC56E-A8D9-4D1F-B133-C93876352854}" srcId="{1B12C3E5-0B67-417E-B5A6-B28494A0C552}" destId="{9028611B-5B77-4D54-ABB1-8432BDD16F39}" srcOrd="2" destOrd="0" parTransId="{C101613E-0370-4822-B1C5-D06C38F1CBA2}" sibTransId="{0918F498-68EA-422A-9BCC-6935B141214E}"/>
    <dgm:cxn modelId="{0D99794F-6B23-43B0-BDC3-59291154C96D}" type="presOf" srcId="{E8EE170F-202C-4ED3-9C40-6D7378383A04}" destId="{FB992D14-07C6-4C69-8F11-48054883D61F}" srcOrd="0" destOrd="0" presId="urn:microsoft.com/office/officeart/2005/8/layout/chevron2"/>
    <dgm:cxn modelId="{A6D80670-AA66-4CE4-AEE8-79F5ACFBEF57}" type="presOf" srcId="{3FDB75B9-E87C-42A8-A3F3-0781B8DD487C}" destId="{FB992D14-07C6-4C69-8F11-48054883D61F}" srcOrd="0" destOrd="2" presId="urn:microsoft.com/office/officeart/2005/8/layout/chevron2"/>
    <dgm:cxn modelId="{95A36C70-FBA0-44D1-94AD-BE88BDF13B36}" type="presOf" srcId="{CEE13B03-83BF-4F61-9220-3B4B82BC1AB0}" destId="{AA82B152-2880-42F9-BCE0-EA589F52E78C}" srcOrd="0" destOrd="2" presId="urn:microsoft.com/office/officeart/2005/8/layout/chevron2"/>
    <dgm:cxn modelId="{4E14F374-79A5-4DF3-85C0-4B98F235E868}" type="presOf" srcId="{1B12C3E5-0B67-417E-B5A6-B28494A0C552}" destId="{04498649-5AE6-476B-BCF6-C576331145AD}" srcOrd="0" destOrd="0" presId="urn:microsoft.com/office/officeart/2005/8/layout/chevron2"/>
    <dgm:cxn modelId="{FBE2D77B-A261-4C83-B813-0BDEEE52B86D}" type="presOf" srcId="{2C7E8174-6CD2-4031-AFB3-649A30BC9357}" destId="{D5420833-8085-4635-9926-4D99B80F90C5}" srcOrd="0" destOrd="1" presId="urn:microsoft.com/office/officeart/2005/8/layout/chevron2"/>
    <dgm:cxn modelId="{9A2D3381-39AD-44E5-A4DB-95EBC917076B}" srcId="{6F551773-A670-4510-9547-80B7B5957508}" destId="{E8EE170F-202C-4ED3-9C40-6D7378383A04}" srcOrd="0" destOrd="0" parTransId="{D99AE189-9EE0-4F7E-BF37-475F538EC072}" sibTransId="{E755BD2E-C35A-4239-ADAC-9DBFB3D79572}"/>
    <dgm:cxn modelId="{E8995C8E-57DD-45B5-B778-592AF27AE2D9}" srcId="{2170DAE6-6D79-4F1C-B7B3-123C400008AD}" destId="{2C7E8174-6CD2-4031-AFB3-649A30BC9357}" srcOrd="1" destOrd="0" parTransId="{C4C01FB5-09AA-4574-9461-7B61200C82E4}" sibTransId="{A01E5F41-3CDC-4EAE-A839-CFB16D0C7E0A}"/>
    <dgm:cxn modelId="{A352C492-4A7C-4431-A7A2-1AAED5583BBE}" srcId="{1B12C3E5-0B67-417E-B5A6-B28494A0C552}" destId="{FC1C587B-8FC6-4541-8264-A69710550817}" srcOrd="0" destOrd="0" parTransId="{B4A1AD05-8406-456D-BEAA-41675D4E5211}" sibTransId="{748CAFC2-BD6E-4D23-9119-DE36F0EA9EAA}"/>
    <dgm:cxn modelId="{118F2B93-61DF-4AE9-ABE3-3B9DEA9D688C}" type="presOf" srcId="{BFF2D0E5-64CF-4174-9319-E4DCC82262FA}" destId="{AA82B152-2880-42F9-BCE0-EA589F52E78C}" srcOrd="0" destOrd="0" presId="urn:microsoft.com/office/officeart/2005/8/layout/chevron2"/>
    <dgm:cxn modelId="{DEA82997-58E0-4183-BAC7-384C611501B8}" type="presOf" srcId="{6F551773-A670-4510-9547-80B7B5957508}" destId="{9941F0D1-23E4-4BE6-B59D-4F9AF2BBD1D6}" srcOrd="0" destOrd="0" presId="urn:microsoft.com/office/officeart/2005/8/layout/chevron2"/>
    <dgm:cxn modelId="{AF2E689A-99B2-43E1-83BA-EEE4C9257859}" srcId="{09D35FF3-9CAB-443A-BB0B-E9F07951C2E2}" destId="{1B12C3E5-0B67-417E-B5A6-B28494A0C552}" srcOrd="0" destOrd="0" parTransId="{809C5568-F0C6-41CB-B8B4-A4BB04353D2F}" sibTransId="{E39479E3-852A-46D2-B572-F7F09E59E4BC}"/>
    <dgm:cxn modelId="{1FD1279B-83F6-4B20-9F5D-7BC7BDF85F0F}" type="presOf" srcId="{B1EB4673-6A1E-4348-8002-30C31B6FAADE}" destId="{D5420833-8085-4635-9926-4D99B80F90C5}" srcOrd="0" destOrd="0" presId="urn:microsoft.com/office/officeart/2005/8/layout/chevron2"/>
    <dgm:cxn modelId="{BFC9DE9B-9F0F-4688-961C-3234B8A99082}" srcId="{922A71A3-F665-4982-B6FA-74F0BDFA6F81}" destId="{6BC02B96-D042-4F38-88E7-C40DCC629163}" srcOrd="0" destOrd="0" parTransId="{918AAF29-910E-4201-9044-4545C219643B}" sibTransId="{EF005017-751B-4DF3-8F0F-3E05B25169B1}"/>
    <dgm:cxn modelId="{C2B49EA5-259D-48A3-9CAC-8A512D515BCF}" type="presOf" srcId="{2799CB34-15F0-46BA-A85E-CCD0438459FF}" destId="{FB992D14-07C6-4C69-8F11-48054883D61F}" srcOrd="0" destOrd="1" presId="urn:microsoft.com/office/officeart/2005/8/layout/chevron2"/>
    <dgm:cxn modelId="{D6DFEFA8-FE81-4E27-915B-85E9A6D4709C}" type="presOf" srcId="{8EEB583D-278B-492E-9697-6B459E70CFE1}" destId="{34585228-F43E-453C-A42F-0845E87E872D}" srcOrd="0" destOrd="1" presId="urn:microsoft.com/office/officeart/2005/8/layout/chevron2"/>
    <dgm:cxn modelId="{300F10A9-02D8-4733-92DD-AA8D5E5E703C}" srcId="{6F551773-A670-4510-9547-80B7B5957508}" destId="{3FDB75B9-E87C-42A8-A3F3-0781B8DD487C}" srcOrd="2" destOrd="0" parTransId="{196040F3-2148-4367-A2D3-1C77339F561D}" sibTransId="{8AFC5CDD-076F-42DF-BC8A-6CDAA1170F64}"/>
    <dgm:cxn modelId="{0BC639B0-3FC6-49C9-8DDC-730913700241}" type="presOf" srcId="{FC1C587B-8FC6-4541-8264-A69710550817}" destId="{40BFC0BB-9622-463D-9ADC-460E34956E9E}" srcOrd="0" destOrd="0" presId="urn:microsoft.com/office/officeart/2005/8/layout/chevron2"/>
    <dgm:cxn modelId="{E0B3DDB9-C76A-4FC9-9D9B-1ADA4CFE4BB2}" type="presOf" srcId="{31C05A21-2045-4EF9-8674-EB0B3FE08E48}" destId="{40BFC0BB-9622-463D-9ADC-460E34956E9E}" srcOrd="0" destOrd="1" presId="urn:microsoft.com/office/officeart/2005/8/layout/chevron2"/>
    <dgm:cxn modelId="{A21165C5-42B5-4E90-933C-94190FF01AB9}" srcId="{A9BBA29B-80D9-47F8-98AC-9C93203F7DC6}" destId="{4C015AE7-3C33-4819-AD51-EC94B836CE37}" srcOrd="1" destOrd="0" parTransId="{77FD0B19-700E-46F0-BCF4-CBBD4468CE43}" sibTransId="{3F52C185-4D9C-4F17-853D-DDD80FE38B04}"/>
    <dgm:cxn modelId="{39C93FC6-4CDA-47CE-806B-B41B027E9CC2}" srcId="{09D35FF3-9CAB-443A-BB0B-E9F07951C2E2}" destId="{922A71A3-F665-4982-B6FA-74F0BDFA6F81}" srcOrd="1" destOrd="0" parTransId="{30B82E08-4AFB-40CE-BCBE-8D8A874A0746}" sibTransId="{DFFBA6DB-A7CE-46F5-9F6E-E832320D7528}"/>
    <dgm:cxn modelId="{9DD8EBCA-61E5-48CE-A18E-AFA70B8AD919}" srcId="{09D35FF3-9CAB-443A-BB0B-E9F07951C2E2}" destId="{2170DAE6-6D79-4F1C-B7B3-123C400008AD}" srcOrd="4" destOrd="0" parTransId="{BC0F212B-E3AD-45FE-B3C0-AF17321EEAF7}" sibTransId="{296F302D-B60E-43F9-A57C-D53B2D57505F}"/>
    <dgm:cxn modelId="{540563D7-2C16-40C1-8C64-8235CB637BD5}" srcId="{2170DAE6-6D79-4F1C-B7B3-123C400008AD}" destId="{B1EB4673-6A1E-4348-8002-30C31B6FAADE}" srcOrd="0" destOrd="0" parTransId="{28BF0AEA-EFB7-441A-9E15-1678C380C94B}" sibTransId="{6CA38777-1E33-4285-B3E1-4E37011187A7}"/>
    <dgm:cxn modelId="{376E98DA-F412-4867-9E5B-51878663F8C4}" type="presOf" srcId="{09D35FF3-9CAB-443A-BB0B-E9F07951C2E2}" destId="{7EEB2996-3D66-4B1B-8405-FEEADF6FCC6E}" srcOrd="0" destOrd="0" presId="urn:microsoft.com/office/officeart/2005/8/layout/chevron2"/>
    <dgm:cxn modelId="{CFAA7CDC-A75C-4DF3-B61F-B902FC4D3500}" srcId="{09D35FF3-9CAB-443A-BB0B-E9F07951C2E2}" destId="{A9BBA29B-80D9-47F8-98AC-9C93203F7DC6}" srcOrd="2" destOrd="0" parTransId="{343C9693-C952-45ED-885F-C9FA53327689}" sibTransId="{D99B3C91-7E69-4948-B239-D8A227040CEB}"/>
    <dgm:cxn modelId="{DF1AA3DC-890D-4DE6-9A79-CDD37E47D9D8}" type="presOf" srcId="{9028611B-5B77-4D54-ABB1-8432BDD16F39}" destId="{40BFC0BB-9622-463D-9ADC-460E34956E9E}" srcOrd="0" destOrd="2" presId="urn:microsoft.com/office/officeart/2005/8/layout/chevron2"/>
    <dgm:cxn modelId="{4B4A2CDE-E228-427D-9E6B-2C897B524E94}" srcId="{1B12C3E5-0B67-417E-B5A6-B28494A0C552}" destId="{31C05A21-2045-4EF9-8674-EB0B3FE08E48}" srcOrd="1" destOrd="0" parTransId="{90AA6A63-8787-43A0-9022-D7364EAA3C60}" sibTransId="{279263C4-EEAB-43D6-9C4D-C78FD8ECAA7C}"/>
    <dgm:cxn modelId="{857F3EE0-7C31-4828-8202-4D3BF7E3851D}" srcId="{A9BBA29B-80D9-47F8-98AC-9C93203F7DC6}" destId="{CEE13B03-83BF-4F61-9220-3B4B82BC1AB0}" srcOrd="2" destOrd="0" parTransId="{47DCA627-E55F-497E-A7B3-5780BFCC3A9E}" sibTransId="{E44CB567-87D4-4DB2-AD4F-165717808F2B}"/>
    <dgm:cxn modelId="{F3A896B2-35E0-46ED-9647-A08E1DC7B0E7}" type="presParOf" srcId="{7EEB2996-3D66-4B1B-8405-FEEADF6FCC6E}" destId="{DB27EB98-0075-45D1-B2A9-8D129D130758}" srcOrd="0" destOrd="0" presId="urn:microsoft.com/office/officeart/2005/8/layout/chevron2"/>
    <dgm:cxn modelId="{BAB49E17-5B17-4A44-A38C-C626122C4650}" type="presParOf" srcId="{DB27EB98-0075-45D1-B2A9-8D129D130758}" destId="{04498649-5AE6-476B-BCF6-C576331145AD}" srcOrd="0" destOrd="0" presId="urn:microsoft.com/office/officeart/2005/8/layout/chevron2"/>
    <dgm:cxn modelId="{DAFFD372-0A5A-46C5-BE61-3BE2A1449820}" type="presParOf" srcId="{DB27EB98-0075-45D1-B2A9-8D129D130758}" destId="{40BFC0BB-9622-463D-9ADC-460E34956E9E}" srcOrd="1" destOrd="0" presId="urn:microsoft.com/office/officeart/2005/8/layout/chevron2"/>
    <dgm:cxn modelId="{728B2C68-D809-4306-AC90-A82D71E8BF33}" type="presParOf" srcId="{7EEB2996-3D66-4B1B-8405-FEEADF6FCC6E}" destId="{8D05EDCD-ECBB-49D2-8898-6F4DF7F7A55A}" srcOrd="1" destOrd="0" presId="urn:microsoft.com/office/officeart/2005/8/layout/chevron2"/>
    <dgm:cxn modelId="{7D20141B-40EE-4301-925E-6C06EDA21BB8}" type="presParOf" srcId="{7EEB2996-3D66-4B1B-8405-FEEADF6FCC6E}" destId="{C77643D4-3321-4BB0-8FAD-954D31294A0A}" srcOrd="2" destOrd="0" presId="urn:microsoft.com/office/officeart/2005/8/layout/chevron2"/>
    <dgm:cxn modelId="{1D8E69B0-2867-4E12-81D6-ED52EF41EA68}" type="presParOf" srcId="{C77643D4-3321-4BB0-8FAD-954D31294A0A}" destId="{A4A55CC2-4723-49D6-B27C-17B27391B61D}" srcOrd="0" destOrd="0" presId="urn:microsoft.com/office/officeart/2005/8/layout/chevron2"/>
    <dgm:cxn modelId="{2F1A8937-3B5C-4FE3-A607-AC1E5DA419E5}" type="presParOf" srcId="{C77643D4-3321-4BB0-8FAD-954D31294A0A}" destId="{34585228-F43E-453C-A42F-0845E87E872D}" srcOrd="1" destOrd="0" presId="urn:microsoft.com/office/officeart/2005/8/layout/chevron2"/>
    <dgm:cxn modelId="{095572AA-6C0D-4955-85E6-5D2E25A1F209}" type="presParOf" srcId="{7EEB2996-3D66-4B1B-8405-FEEADF6FCC6E}" destId="{67C8A818-F6FF-4E34-A596-DCFEE03AE88A}" srcOrd="3" destOrd="0" presId="urn:microsoft.com/office/officeart/2005/8/layout/chevron2"/>
    <dgm:cxn modelId="{74F70BE6-58CD-42F3-BBFE-A03C07F6BFBB}" type="presParOf" srcId="{7EEB2996-3D66-4B1B-8405-FEEADF6FCC6E}" destId="{2691679D-8DDA-47BC-BAE8-D664505A27AF}" srcOrd="4" destOrd="0" presId="urn:microsoft.com/office/officeart/2005/8/layout/chevron2"/>
    <dgm:cxn modelId="{F76C6996-7D92-40AC-BE23-2172F05E31C7}" type="presParOf" srcId="{2691679D-8DDA-47BC-BAE8-D664505A27AF}" destId="{7FB7019C-42B0-417C-A369-637255BF0BC0}" srcOrd="0" destOrd="0" presId="urn:microsoft.com/office/officeart/2005/8/layout/chevron2"/>
    <dgm:cxn modelId="{7CCFF91B-E3DD-457E-BC94-1CA242D0637D}" type="presParOf" srcId="{2691679D-8DDA-47BC-BAE8-D664505A27AF}" destId="{AA82B152-2880-42F9-BCE0-EA589F52E78C}" srcOrd="1" destOrd="0" presId="urn:microsoft.com/office/officeart/2005/8/layout/chevron2"/>
    <dgm:cxn modelId="{AC228D69-15E8-4B85-912C-0F4D43439BA8}" type="presParOf" srcId="{7EEB2996-3D66-4B1B-8405-FEEADF6FCC6E}" destId="{62A84EB3-9DB2-4A4C-9F12-7ED4E39883F0}" srcOrd="5" destOrd="0" presId="urn:microsoft.com/office/officeart/2005/8/layout/chevron2"/>
    <dgm:cxn modelId="{975FAB41-C4D5-4F1C-A0D7-FFAD8EB6F07C}" type="presParOf" srcId="{7EEB2996-3D66-4B1B-8405-FEEADF6FCC6E}" destId="{5F088894-55BB-461D-8130-730DCA09C9C8}" srcOrd="6" destOrd="0" presId="urn:microsoft.com/office/officeart/2005/8/layout/chevron2"/>
    <dgm:cxn modelId="{0A778599-EE9D-47C5-97EE-8A523AE6A09C}" type="presParOf" srcId="{5F088894-55BB-461D-8130-730DCA09C9C8}" destId="{9941F0D1-23E4-4BE6-B59D-4F9AF2BBD1D6}" srcOrd="0" destOrd="0" presId="urn:microsoft.com/office/officeart/2005/8/layout/chevron2"/>
    <dgm:cxn modelId="{3AAED067-1938-4BF2-854B-3549D7E84BF8}" type="presParOf" srcId="{5F088894-55BB-461D-8130-730DCA09C9C8}" destId="{FB992D14-07C6-4C69-8F11-48054883D61F}" srcOrd="1" destOrd="0" presId="urn:microsoft.com/office/officeart/2005/8/layout/chevron2"/>
    <dgm:cxn modelId="{F4642A65-D7D4-4D63-96E1-4A4DC97E409D}" type="presParOf" srcId="{7EEB2996-3D66-4B1B-8405-FEEADF6FCC6E}" destId="{68C55DF8-30E5-4973-ABB5-6A3FA40989A6}" srcOrd="7" destOrd="0" presId="urn:microsoft.com/office/officeart/2005/8/layout/chevron2"/>
    <dgm:cxn modelId="{C424D710-29A9-4FE0-AF23-6D0FB92FD476}" type="presParOf" srcId="{7EEB2996-3D66-4B1B-8405-FEEADF6FCC6E}" destId="{C8EF2BF7-2B0B-47DE-ABDA-EFACAEC9D536}" srcOrd="8" destOrd="0" presId="urn:microsoft.com/office/officeart/2005/8/layout/chevron2"/>
    <dgm:cxn modelId="{1BBD947A-0DCB-4093-94C4-046589E90E93}" type="presParOf" srcId="{C8EF2BF7-2B0B-47DE-ABDA-EFACAEC9D536}" destId="{31C85920-032A-4E28-AEB7-C917F852C8F1}" srcOrd="0" destOrd="0" presId="urn:microsoft.com/office/officeart/2005/8/layout/chevron2"/>
    <dgm:cxn modelId="{63A57E8F-139C-4475-9F73-79FAE7B5179A}" type="presParOf" srcId="{C8EF2BF7-2B0B-47DE-ABDA-EFACAEC9D536}" destId="{D5420833-8085-4635-9926-4D99B80F90C5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498649-5AE6-476B-BCF6-C576331145AD}">
      <dsp:nvSpPr>
        <dsp:cNvPr id="0" name=""/>
        <dsp:cNvSpPr/>
      </dsp:nvSpPr>
      <dsp:spPr>
        <a:xfrm rot="5400000">
          <a:off x="-136284" y="137799"/>
          <a:ext cx="908560" cy="635992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Semaine 1</a:t>
          </a:r>
        </a:p>
      </dsp:txBody>
      <dsp:txXfrm rot="-5400000">
        <a:off x="0" y="319511"/>
        <a:ext cx="635992" cy="272568"/>
      </dsp:txXfrm>
    </dsp:sp>
    <dsp:sp modelId="{40BFC0BB-9622-463D-9ADC-460E34956E9E}">
      <dsp:nvSpPr>
        <dsp:cNvPr id="0" name=""/>
        <dsp:cNvSpPr/>
      </dsp:nvSpPr>
      <dsp:spPr>
        <a:xfrm rot="5400000">
          <a:off x="3446951" y="-2809443"/>
          <a:ext cx="590564" cy="62124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Découverte du projet, constitution des groupes (1 heure).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Lecture du cahier des charges, test de la maquette fournie (1 heure).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Détermination des nouvelles fonctionnalité, amélioration du cahier des charges, répartition des taches</a:t>
          </a:r>
        </a:p>
      </dsp:txBody>
      <dsp:txXfrm rot="-5400000">
        <a:off x="635993" y="30344"/>
        <a:ext cx="6183653" cy="532906"/>
      </dsp:txXfrm>
    </dsp:sp>
    <dsp:sp modelId="{A4A55CC2-4723-49D6-B27C-17B27391B61D}">
      <dsp:nvSpPr>
        <dsp:cNvPr id="0" name=""/>
        <dsp:cNvSpPr/>
      </dsp:nvSpPr>
      <dsp:spPr>
        <a:xfrm rot="5400000">
          <a:off x="-136284" y="926695"/>
          <a:ext cx="908560" cy="635992"/>
        </a:xfrm>
        <a:prstGeom prst="chevron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Semaine 2</a:t>
          </a:r>
        </a:p>
      </dsp:txBody>
      <dsp:txXfrm rot="-5400000">
        <a:off x="0" y="1108407"/>
        <a:ext cx="635992" cy="272568"/>
      </dsp:txXfrm>
    </dsp:sp>
    <dsp:sp modelId="{34585228-F43E-453C-A42F-0845E87E872D}">
      <dsp:nvSpPr>
        <dsp:cNvPr id="0" name=""/>
        <dsp:cNvSpPr/>
      </dsp:nvSpPr>
      <dsp:spPr>
        <a:xfrm rot="5400000">
          <a:off x="3446951" y="-2020547"/>
          <a:ext cx="590564" cy="62124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Traduction du cahier des charges en algorithmes (2 heures)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Rédaction des tests de validations et vérification papier des algorithmes (2 heures)</a:t>
          </a:r>
        </a:p>
      </dsp:txBody>
      <dsp:txXfrm rot="-5400000">
        <a:off x="635993" y="819240"/>
        <a:ext cx="6183653" cy="532906"/>
      </dsp:txXfrm>
    </dsp:sp>
    <dsp:sp modelId="{7FB7019C-42B0-417C-A369-637255BF0BC0}">
      <dsp:nvSpPr>
        <dsp:cNvPr id="0" name=""/>
        <dsp:cNvSpPr/>
      </dsp:nvSpPr>
      <dsp:spPr>
        <a:xfrm rot="5400000">
          <a:off x="-136284" y="1715591"/>
          <a:ext cx="908560" cy="635992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Semaine 3</a:t>
          </a:r>
        </a:p>
      </dsp:txBody>
      <dsp:txXfrm rot="-5400000">
        <a:off x="0" y="1897303"/>
        <a:ext cx="635992" cy="272568"/>
      </dsp:txXfrm>
    </dsp:sp>
    <dsp:sp modelId="{AA82B152-2880-42F9-BCE0-EA589F52E78C}">
      <dsp:nvSpPr>
        <dsp:cNvPr id="0" name=""/>
        <dsp:cNvSpPr/>
      </dsp:nvSpPr>
      <dsp:spPr>
        <a:xfrm rot="5400000">
          <a:off x="3446951" y="-1231651"/>
          <a:ext cx="590564" cy="62124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Implémentation des tests en python (1 heure)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Codage des nouvelles fonctionnalités ( 2 heures)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Validation et documentation (1 heure)</a:t>
          </a:r>
        </a:p>
      </dsp:txBody>
      <dsp:txXfrm rot="-5400000">
        <a:off x="635993" y="1608136"/>
        <a:ext cx="6183653" cy="532906"/>
      </dsp:txXfrm>
    </dsp:sp>
    <dsp:sp modelId="{9941F0D1-23E4-4BE6-B59D-4F9AF2BBD1D6}">
      <dsp:nvSpPr>
        <dsp:cNvPr id="0" name=""/>
        <dsp:cNvSpPr/>
      </dsp:nvSpPr>
      <dsp:spPr>
        <a:xfrm rot="5400000">
          <a:off x="-136284" y="2504487"/>
          <a:ext cx="908560" cy="635992"/>
        </a:xfrm>
        <a:prstGeom prst="chevron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Semaine 4</a:t>
          </a:r>
        </a:p>
      </dsp:txBody>
      <dsp:txXfrm rot="-5400000">
        <a:off x="0" y="2686199"/>
        <a:ext cx="635992" cy="272568"/>
      </dsp:txXfrm>
    </dsp:sp>
    <dsp:sp modelId="{FB992D14-07C6-4C69-8F11-48054883D61F}">
      <dsp:nvSpPr>
        <dsp:cNvPr id="0" name=""/>
        <dsp:cNvSpPr/>
      </dsp:nvSpPr>
      <dsp:spPr>
        <a:xfrm rot="5400000">
          <a:off x="3446951" y="-442755"/>
          <a:ext cx="590564" cy="62124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Design des 3 pages du site web. (1 heure)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Codage des modèles de pages du site (1 heure)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Mise en place des fonctionalités Flask ( 2 heures)</a:t>
          </a:r>
        </a:p>
      </dsp:txBody>
      <dsp:txXfrm rot="-5400000">
        <a:off x="635993" y="2397032"/>
        <a:ext cx="6183653" cy="532906"/>
      </dsp:txXfrm>
    </dsp:sp>
    <dsp:sp modelId="{31C85920-032A-4E28-AEB7-C917F852C8F1}">
      <dsp:nvSpPr>
        <dsp:cNvPr id="0" name=""/>
        <dsp:cNvSpPr/>
      </dsp:nvSpPr>
      <dsp:spPr>
        <a:xfrm rot="5400000">
          <a:off x="-136284" y="3293383"/>
          <a:ext cx="908560" cy="635992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Semaine 5</a:t>
          </a:r>
        </a:p>
      </dsp:txBody>
      <dsp:txXfrm rot="-5400000">
        <a:off x="0" y="3475095"/>
        <a:ext cx="635992" cy="272568"/>
      </dsp:txXfrm>
    </dsp:sp>
    <dsp:sp modelId="{D5420833-8085-4635-9926-4D99B80F90C5}">
      <dsp:nvSpPr>
        <dsp:cNvPr id="0" name=""/>
        <dsp:cNvSpPr/>
      </dsp:nvSpPr>
      <dsp:spPr>
        <a:xfrm rot="5400000">
          <a:off x="3446951" y="346140"/>
          <a:ext cx="590564" cy="62124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Test des fonctionnalités de la maquette et nettoyage complet du code (2 heures).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100" kern="1200"/>
            <a:t> Rédaction du manuel du projet (2 heures).</a:t>
          </a:r>
        </a:p>
      </dsp:txBody>
      <dsp:txXfrm rot="-5400000">
        <a:off x="635993" y="3185928"/>
        <a:ext cx="6183653" cy="5329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TP modele.dotx</Template>
  <TotalTime>1170</TotalTime>
  <Pages>3</Pages>
  <Words>652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 – PRÉSENTATION</vt:lpstr>
    </vt:vector>
  </TitlesOfParts>
  <Company>Lycée J. LOTH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– PRÉSENTATION</dc:title>
  <dc:subject/>
  <dc:creator>Frederic Aulery</dc:creator>
  <cp:keywords/>
  <dc:description/>
  <cp:lastModifiedBy>Frederic Aulery</cp:lastModifiedBy>
  <cp:revision>10</cp:revision>
  <cp:lastPrinted>2018-09-09T22:15:00Z</cp:lastPrinted>
  <dcterms:created xsi:type="dcterms:W3CDTF">2020-04-25T15:57:00Z</dcterms:created>
  <dcterms:modified xsi:type="dcterms:W3CDTF">2020-04-26T19:14:00Z</dcterms:modified>
</cp:coreProperties>
</file>